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149217" w14:textId="77777777" w:rsidR="00B816E9" w:rsidRDefault="00B816E9">
      <w:pPr>
        <w:pStyle w:val="Title"/>
      </w:pPr>
    </w:p>
    <w:p w14:paraId="3A5BE5D6" w14:textId="77777777" w:rsidR="00B816E9" w:rsidRDefault="00B816E9">
      <w:pPr>
        <w:pStyle w:val="Title"/>
      </w:pPr>
    </w:p>
    <w:p w14:paraId="00E88046" w14:textId="6F3FACA4" w:rsidR="00A10484" w:rsidRDefault="000B53C6" w:rsidP="00ED2DC8">
      <w:pPr>
        <w:pStyle w:val="Title"/>
        <w:jc w:val="center"/>
      </w:pPr>
      <w:r>
        <w:t>Airspeed Sensor and Segway into CAN</w:t>
      </w:r>
    </w:p>
    <w:p w14:paraId="27B152C8" w14:textId="4C29F1E2" w:rsidR="00A07C0B" w:rsidRDefault="00A07C0B">
      <w:pPr>
        <w:pStyle w:val="Title"/>
      </w:pPr>
    </w:p>
    <w:p w14:paraId="00313702" w14:textId="77777777" w:rsidR="00A07C0B" w:rsidRDefault="00A07C0B">
      <w:pPr>
        <w:rPr>
          <w:rFonts w:asciiTheme="majorHAnsi" w:eastAsiaTheme="majorEastAsia" w:hAnsiTheme="majorHAnsi" w:cstheme="majorBidi"/>
          <w:sz w:val="56"/>
          <w:szCs w:val="56"/>
        </w:rPr>
      </w:pPr>
      <w:r>
        <w:br w:type="page"/>
      </w:r>
    </w:p>
    <w:p w14:paraId="3DA709A6" w14:textId="77777777" w:rsidR="009D1D47" w:rsidRDefault="009D1D47">
      <w:pPr>
        <w:pStyle w:val="Title"/>
      </w:pP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sz w:val="22"/>
          <w:szCs w:val="22"/>
        </w:rPr>
        <w:id w:val="-24225504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6351178" w14:textId="0A91070F" w:rsidR="002B65BC" w:rsidRDefault="002B65BC">
          <w:pPr>
            <w:pStyle w:val="TOCHeading"/>
          </w:pPr>
          <w:r>
            <w:t>Contents</w:t>
          </w:r>
        </w:p>
        <w:p w14:paraId="279D0F2D" w14:textId="37FE7542" w:rsidR="009377A5" w:rsidRDefault="002B65BC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229004" w:history="1">
            <w:r w:rsidR="009377A5" w:rsidRPr="00727E0E">
              <w:rPr>
                <w:rStyle w:val="Hyperlink"/>
                <w:noProof/>
              </w:rPr>
              <w:t>1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Links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_Toc173229004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2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4F5BEB31" w14:textId="755F4EEE" w:rsidR="009377A5" w:rsidRDefault="00B24C42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05" w:history="1">
            <w:r w:rsidR="009377A5" w:rsidRPr="00727E0E">
              <w:rPr>
                <w:rStyle w:val="Hyperlink"/>
                <w:noProof/>
              </w:rPr>
              <w:t>2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CAN Protocol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_Toc173229005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2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145A9956" w14:textId="442CFFE7" w:rsidR="009377A5" w:rsidRDefault="00B24C42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06" w:history="1">
            <w:r w:rsidR="009377A5" w:rsidRPr="00727E0E">
              <w:rPr>
                <w:rStyle w:val="Hyperlink"/>
                <w:noProof/>
              </w:rPr>
              <w:t>2.1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Resources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_Toc173229006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2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72B9263F" w14:textId="7AB33698" w:rsidR="009377A5" w:rsidRDefault="00B24C42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07" w:history="1">
            <w:r w:rsidR="009377A5" w:rsidRPr="00727E0E">
              <w:rPr>
                <w:rStyle w:val="Hyperlink"/>
                <w:noProof/>
              </w:rPr>
              <w:t>2.2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Hardware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_Toc173229007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3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43FD2CF5" w14:textId="6C5C7864" w:rsidR="009377A5" w:rsidRDefault="00B24C42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08" w:history="1">
            <w:r w:rsidR="009377A5" w:rsidRPr="00727E0E">
              <w:rPr>
                <w:rStyle w:val="Hyperlink"/>
                <w:noProof/>
              </w:rPr>
              <w:t>2.3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CAN Message Packet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_Toc173229008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3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62B28666" w14:textId="48D2A46D" w:rsidR="009377A5" w:rsidRDefault="00B24C42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09" w:history="1">
            <w:r w:rsidR="009377A5" w:rsidRPr="00727E0E">
              <w:rPr>
                <w:rStyle w:val="Hyperlink"/>
                <w:noProof/>
              </w:rPr>
              <w:t>2.4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Frames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_Toc173229009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4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75DAD742" w14:textId="662E5751" w:rsidR="009377A5" w:rsidRDefault="00B24C42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0" w:history="1">
            <w:r w:rsidR="009377A5" w:rsidRPr="00727E0E">
              <w:rPr>
                <w:rStyle w:val="Hyperlink"/>
                <w:noProof/>
              </w:rPr>
              <w:t>3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Implementation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_Toc173229010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4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678107DE" w14:textId="63A3AEBC" w:rsidR="009377A5" w:rsidRDefault="00B24C42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1" w:history="1">
            <w:r w:rsidR="009377A5" w:rsidRPr="00727E0E">
              <w:rPr>
                <w:rStyle w:val="Hyperlink"/>
                <w:noProof/>
              </w:rPr>
              <w:t>3.1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Libraries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_Toc173229011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4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5C17CA74" w14:textId="26DF4094" w:rsidR="009377A5" w:rsidRDefault="00B24C42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2" w:history="1">
            <w:r w:rsidR="009377A5" w:rsidRPr="00727E0E">
              <w:rPr>
                <w:rStyle w:val="Hyperlink"/>
                <w:noProof/>
              </w:rPr>
              <w:t>3.2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Proof of Concept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_Toc173229012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5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17BEB92E" w14:textId="4708F37F" w:rsidR="009377A5" w:rsidRDefault="00B24C42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3" w:history="1">
            <w:r w:rsidR="009377A5" w:rsidRPr="00727E0E">
              <w:rPr>
                <w:rStyle w:val="Hyperlink"/>
                <w:noProof/>
              </w:rPr>
              <w:t>3.3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Air Speed Sensor Integration Ideas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_Toc173229013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5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0AD2E8EA" w14:textId="7E5208CE" w:rsidR="009377A5" w:rsidRDefault="00B24C42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4" w:history="1">
            <w:r w:rsidR="009377A5" w:rsidRPr="00727E0E">
              <w:rPr>
                <w:rStyle w:val="Hyperlink"/>
                <w:noProof/>
              </w:rPr>
              <w:t>4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Pressure Transducer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_Toc173229014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6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583E0C42" w14:textId="5F35E4BF" w:rsidR="009377A5" w:rsidRDefault="00B24C42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5" w:history="1">
            <w:r w:rsidR="009377A5" w:rsidRPr="00727E0E">
              <w:rPr>
                <w:rStyle w:val="Hyperlink"/>
                <w:noProof/>
              </w:rPr>
              <w:t>5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Sensor SPI Interface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_Toc173229015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8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5F69231B" w14:textId="31F5C02D" w:rsidR="009377A5" w:rsidRDefault="00B24C42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6" w:history="1">
            <w:r w:rsidR="009377A5" w:rsidRPr="00727E0E">
              <w:rPr>
                <w:rStyle w:val="Hyperlink"/>
                <w:noProof/>
              </w:rPr>
              <w:t>5.1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Payload description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_Toc173229016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9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5F74A88F" w14:textId="1A267F43" w:rsidR="009377A5" w:rsidRDefault="00B24C42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7" w:history="1">
            <w:r w:rsidR="009377A5" w:rsidRPr="00727E0E">
              <w:rPr>
                <w:rStyle w:val="Hyperlink"/>
                <w:noProof/>
              </w:rPr>
              <w:t>6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TODOs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_Toc173229017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10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1CEC0CB3" w14:textId="1973696B" w:rsidR="002B65BC" w:rsidRDefault="002B65BC">
          <w:r>
            <w:rPr>
              <w:b/>
              <w:bCs/>
              <w:noProof/>
            </w:rPr>
            <w:fldChar w:fldCharType="end"/>
          </w:r>
        </w:p>
      </w:sdtContent>
    </w:sdt>
    <w:p w14:paraId="28367F3B" w14:textId="762E6F3A" w:rsidR="002B65BC" w:rsidRPr="00F9428A" w:rsidRDefault="002B65BC" w:rsidP="00F9428A">
      <w:pPr>
        <w:rPr>
          <w:rFonts w:asciiTheme="majorHAnsi" w:eastAsiaTheme="majorEastAsia" w:hAnsiTheme="majorHAnsi" w:cstheme="majorBidi"/>
          <w:sz w:val="56"/>
          <w:szCs w:val="56"/>
        </w:rPr>
      </w:pPr>
    </w:p>
    <w:p w14:paraId="3BB415FF" w14:textId="61953BC6" w:rsidR="002E3562" w:rsidRDefault="00742A00" w:rsidP="000B53C6">
      <w:pPr>
        <w:pStyle w:val="Heading1"/>
      </w:pPr>
      <w:bookmarkStart w:id="0" w:name="_Toc173229004"/>
      <w:r>
        <w:t>Links</w:t>
      </w:r>
      <w:bookmarkEnd w:id="0"/>
    </w:p>
    <w:p w14:paraId="47CD1712" w14:textId="52ABB09B" w:rsidR="00ED2DC8" w:rsidRDefault="00B24C42" w:rsidP="00ED2DC8">
      <w:hyperlink r:id="rId11" w:history="1">
        <w:r w:rsidR="00742A00" w:rsidRPr="00742A00">
          <w:rPr>
            <w:rStyle w:val="Hyperlink"/>
          </w:rPr>
          <w:t>Diagnosing CAN Bus Communication Problems</w:t>
        </w:r>
      </w:hyperlink>
    </w:p>
    <w:p w14:paraId="7EB78E32" w14:textId="5FB18453" w:rsidR="00836EA9" w:rsidRDefault="009371CC" w:rsidP="00836EA9">
      <w:pPr>
        <w:pStyle w:val="Heading1"/>
      </w:pPr>
      <w:bookmarkStart w:id="1" w:name="_Toc173229005"/>
      <w:r>
        <w:t>CAN Protocol</w:t>
      </w:r>
      <w:bookmarkEnd w:id="1"/>
    </w:p>
    <w:p w14:paraId="2EB5573A" w14:textId="12DB4FDE" w:rsidR="00C44A01" w:rsidRDefault="00C44A01" w:rsidP="00C44A01">
      <w:pPr>
        <w:pStyle w:val="Heading2"/>
      </w:pPr>
      <w:bookmarkStart w:id="2" w:name="_Toc173229006"/>
      <w:r>
        <w:t>Resources</w:t>
      </w:r>
      <w:bookmarkEnd w:id="2"/>
      <w:r w:rsidR="00307DF5">
        <w:t xml:space="preserve"> </w:t>
      </w:r>
    </w:p>
    <w:p w14:paraId="4DEF9CB1" w14:textId="6D2CEB17" w:rsidR="00CF1BFB" w:rsidRPr="00CF1BFB" w:rsidRDefault="00307DF5" w:rsidP="00CF1BFB">
      <w:r>
        <w:t>Generic top level CAN explanations</w:t>
      </w:r>
      <w:r w:rsidR="00204208">
        <w:t xml:space="preserve">, good introductions. </w:t>
      </w:r>
    </w:p>
    <w:p w14:paraId="171DD080" w14:textId="2FB3E1B1" w:rsidR="00C44A01" w:rsidRDefault="00B24C42" w:rsidP="00C44A01">
      <w:hyperlink r:id="rId12" w:history="1">
        <w:r w:rsidR="00C44A01" w:rsidRPr="00CF1BFB">
          <w:rPr>
            <w:rStyle w:val="Hyperlink"/>
          </w:rPr>
          <w:t>CAN Protocol Explained</w:t>
        </w:r>
      </w:hyperlink>
    </w:p>
    <w:p w14:paraId="46161D8C" w14:textId="2EEEF52E" w:rsidR="00B268A7" w:rsidRDefault="00B24C42" w:rsidP="00C44A01">
      <w:pPr>
        <w:rPr>
          <w:rStyle w:val="Hyperlink"/>
        </w:rPr>
      </w:pPr>
      <w:hyperlink r:id="rId13" w:history="1">
        <w:r w:rsidR="00B268A7" w:rsidRPr="00B268A7">
          <w:rPr>
            <w:rStyle w:val="Hyperlink"/>
          </w:rPr>
          <w:t>CAN Bus: A Beginner’s Guide</w:t>
        </w:r>
      </w:hyperlink>
    </w:p>
    <w:p w14:paraId="1A52447B" w14:textId="503BABB8" w:rsidR="00BE7FF9" w:rsidRDefault="00B24C42" w:rsidP="00C44A01">
      <w:hyperlink r:id="rId14" w:history="1">
        <w:r w:rsidR="003D573A" w:rsidRPr="003D573A">
          <w:rPr>
            <w:rStyle w:val="Hyperlink"/>
          </w:rPr>
          <w:t>The CAN Bus Protocol Tutorial</w:t>
        </w:r>
      </w:hyperlink>
    </w:p>
    <w:p w14:paraId="63D3425F" w14:textId="77777777" w:rsidR="00BE7FF9" w:rsidRPr="00C44A01" w:rsidRDefault="00BE7FF9" w:rsidP="00C44A01"/>
    <w:p w14:paraId="6296D93A" w14:textId="5C9D57BA" w:rsidR="00836EA9" w:rsidRDefault="00836EA9" w:rsidP="00836EA9">
      <w:pPr>
        <w:pStyle w:val="Heading2"/>
      </w:pPr>
      <w:bookmarkStart w:id="3" w:name="_Toc173229007"/>
      <w:r>
        <w:t>Hardware</w:t>
      </w:r>
      <w:bookmarkEnd w:id="3"/>
    </w:p>
    <w:p w14:paraId="217CF035" w14:textId="601D3545" w:rsidR="00836EA9" w:rsidRDefault="00153F76" w:rsidP="00153F76">
      <w:pPr>
        <w:jc w:val="center"/>
      </w:pPr>
      <w:r>
        <w:rPr>
          <w:noProof/>
        </w:rPr>
        <w:drawing>
          <wp:inline distT="0" distB="0" distL="0" distR="0" wp14:anchorId="51C856B5" wp14:editId="5A90B9B4">
            <wp:extent cx="5248433" cy="2904134"/>
            <wp:effectExtent l="0" t="0" r="0" b="0"/>
            <wp:docPr id="906600123" name="Picture 1" descr="CAN (Controller Area Network) protocol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N (Controller Area Network) protocol - javatpoi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352" cy="290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04189" w14:textId="37463207" w:rsidR="00BA592D" w:rsidRDefault="00153F76" w:rsidP="00153F76">
      <w:r>
        <w:t xml:space="preserve">Rt: </w:t>
      </w:r>
      <w:r w:rsidR="00352552">
        <w:t>120 Ohm t</w:t>
      </w:r>
      <w:r>
        <w:t>ermination resistors</w:t>
      </w:r>
      <w:r w:rsidR="00352552">
        <w:t xml:space="preserve"> to match the impedance of a differential pair</w:t>
      </w:r>
      <w:r w:rsidR="00EB12CD">
        <w:t xml:space="preserve"> (bit transfer functionality and limits </w:t>
      </w:r>
      <w:r w:rsidR="00C171CB">
        <w:t>bit reflections on the line)</w:t>
      </w:r>
      <w:r w:rsidR="00352552">
        <w:t>.</w:t>
      </w:r>
      <w:r w:rsidR="00BA592D">
        <w:t xml:space="preserve"> </w:t>
      </w:r>
      <w:r w:rsidR="00E27DB6">
        <w:t>120 Ohm parallel equates to 60 Ohms series.</w:t>
      </w:r>
      <w:r w:rsidR="00EB12CD">
        <w:t xml:space="preserve"> </w:t>
      </w:r>
    </w:p>
    <w:p w14:paraId="58F412BF" w14:textId="3BA06E76" w:rsidR="00EB12CD" w:rsidRDefault="00BA592D" w:rsidP="00153F76">
      <w:r>
        <w:t>Bits: 1-recessive, 0-dominant. Bit recessive/dominant description is a consequence of the 120 Ohm termination</w:t>
      </w:r>
      <w:r w:rsidR="00352552">
        <w:t xml:space="preserve"> </w:t>
      </w:r>
      <w:r w:rsidR="00E27DB6">
        <w:t>resistors</w:t>
      </w:r>
      <w:r w:rsidR="00EB12CD">
        <w:t xml:space="preserve">. </w:t>
      </w:r>
    </w:p>
    <w:p w14:paraId="5C50126B" w14:textId="2AFBA921" w:rsidR="00F4638C" w:rsidRDefault="00F4638C" w:rsidP="00F4638C">
      <w:pPr>
        <w:jc w:val="center"/>
      </w:pPr>
      <w:r w:rsidRPr="00F4638C">
        <w:rPr>
          <w:noProof/>
        </w:rPr>
        <w:drawing>
          <wp:inline distT="0" distB="0" distL="0" distR="0" wp14:anchorId="13941A34" wp14:editId="35EFB732">
            <wp:extent cx="5164531" cy="2130920"/>
            <wp:effectExtent l="0" t="0" r="0" b="3175"/>
            <wp:docPr id="942469653" name="Picture 1" descr="A graph of a graph with numbers and 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69653" name="Picture 1" descr="A graph of a graph with numbers and line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2419" cy="214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E8CC" w14:textId="4C872F0C" w:rsidR="00C171CB" w:rsidRDefault="00C171CB" w:rsidP="00153F76">
      <w:r>
        <w:t xml:space="preserve">Noise: Differential pairing </w:t>
      </w:r>
      <w:r w:rsidR="00A328E9">
        <w:t xml:space="preserve">resolves common noise. </w:t>
      </w:r>
      <w:r w:rsidR="001748B0">
        <w:t xml:space="preserve">There are recommended </w:t>
      </w:r>
      <w:hyperlink r:id="rId17" w:history="1">
        <w:r w:rsidR="001748B0" w:rsidRPr="001748B0">
          <w:rPr>
            <w:rStyle w:val="Hyperlink"/>
          </w:rPr>
          <w:t>cable/stub lengths</w:t>
        </w:r>
      </w:hyperlink>
      <w:r w:rsidR="001748B0">
        <w:t>.</w:t>
      </w:r>
      <w:r w:rsidR="00A328E9">
        <w:t xml:space="preserve"> </w:t>
      </w:r>
    </w:p>
    <w:p w14:paraId="1B8DACFF" w14:textId="774298E0" w:rsidR="00836EA9" w:rsidRPr="00836EA9" w:rsidRDefault="00836EA9" w:rsidP="00836EA9">
      <w:pPr>
        <w:pStyle w:val="Heading2"/>
      </w:pPr>
      <w:bookmarkStart w:id="4" w:name="_Toc173229008"/>
      <w:r>
        <w:t xml:space="preserve">CAN </w:t>
      </w:r>
      <w:r w:rsidR="00726563">
        <w:t xml:space="preserve">Message </w:t>
      </w:r>
      <w:r>
        <w:t>Packet</w:t>
      </w:r>
      <w:bookmarkEnd w:id="4"/>
    </w:p>
    <w:p w14:paraId="3937ED8F" w14:textId="77777777" w:rsidR="00836EA9" w:rsidRPr="00836EA9" w:rsidRDefault="00836EA9" w:rsidP="00836EA9"/>
    <w:p w14:paraId="567FD3C6" w14:textId="281D14E6" w:rsidR="009371CC" w:rsidRDefault="00353406" w:rsidP="00353406">
      <w:pPr>
        <w:jc w:val="center"/>
      </w:pPr>
      <w:r w:rsidRPr="00353406">
        <w:rPr>
          <w:noProof/>
        </w:rPr>
        <w:lastRenderedPageBreak/>
        <w:drawing>
          <wp:inline distT="0" distB="0" distL="0" distR="0" wp14:anchorId="11205CA0" wp14:editId="0B532727">
            <wp:extent cx="3867690" cy="533474"/>
            <wp:effectExtent l="0" t="0" r="0" b="0"/>
            <wp:docPr id="1619411664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11664" name="Picture 1" descr="A close-up of a numb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00A3" w14:textId="24892DC9" w:rsidR="00353406" w:rsidRDefault="00353406" w:rsidP="00353406">
      <w:pPr>
        <w:jc w:val="center"/>
        <w:rPr>
          <w:i/>
          <w:iCs/>
        </w:rPr>
      </w:pPr>
      <w:r w:rsidRPr="00353406">
        <w:rPr>
          <w:i/>
          <w:iCs/>
        </w:rPr>
        <w:t xml:space="preserve">CAN Packet </w:t>
      </w:r>
    </w:p>
    <w:p w14:paraId="5EA7C5B9" w14:textId="2BE036C8" w:rsidR="00353406" w:rsidRDefault="001748B0" w:rsidP="00836EA9">
      <w:r>
        <w:t xml:space="preserve">SOF (start of frame): dominant zero </w:t>
      </w:r>
    </w:p>
    <w:p w14:paraId="1A3B4461" w14:textId="1733DBD3" w:rsidR="001748B0" w:rsidRDefault="001748B0" w:rsidP="00836EA9">
      <w:r>
        <w:t xml:space="preserve">11-bit identifier: unique </w:t>
      </w:r>
      <w:r w:rsidR="009D461C">
        <w:t xml:space="preserve">ID </w:t>
      </w:r>
      <w:r>
        <w:t xml:space="preserve">for each </w:t>
      </w:r>
      <w:r w:rsidR="00726563">
        <w:t>message</w:t>
      </w:r>
      <w:r w:rsidR="009D461C">
        <w:t xml:space="preserve">. </w:t>
      </w:r>
      <w:r w:rsidR="00726563">
        <w:t>Message</w:t>
      </w:r>
      <w:r w:rsidR="009D461C">
        <w:t xml:space="preserve"> IDs with lower value </w:t>
      </w:r>
      <w:r w:rsidR="00B5641C">
        <w:t>are</w:t>
      </w:r>
      <w:r w:rsidR="009D461C">
        <w:t xml:space="preserve"> higher priority</w:t>
      </w:r>
      <w:r w:rsidR="00B5641C">
        <w:t xml:space="preserve"> (relates to 0-dominant transmission functionality)</w:t>
      </w:r>
      <w:r w:rsidR="00FB4CAD">
        <w:t xml:space="preserve"> in the bus arbitration assignment</w:t>
      </w:r>
      <w:r w:rsidR="00B5641C">
        <w:t>.</w:t>
      </w:r>
      <w:r w:rsidR="00656186">
        <w:t xml:space="preserve"> </w:t>
      </w:r>
      <w:r w:rsidR="000F6978">
        <w:t>“0” overpowers a “1” bit.</w:t>
      </w:r>
    </w:p>
    <w:p w14:paraId="1270191B" w14:textId="2CBC4203" w:rsidR="009D461C" w:rsidRDefault="00F771E4" w:rsidP="00F771E4">
      <w:pPr>
        <w:jc w:val="center"/>
      </w:pPr>
      <w:r w:rsidRPr="00F771E4">
        <w:rPr>
          <w:noProof/>
        </w:rPr>
        <w:drawing>
          <wp:inline distT="0" distB="0" distL="0" distR="0" wp14:anchorId="4D3D46B4" wp14:editId="4FF7BA5D">
            <wp:extent cx="5943600" cy="1861185"/>
            <wp:effectExtent l="0" t="0" r="0" b="5715"/>
            <wp:docPr id="1414399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995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F6D0" w14:textId="6D60D49D" w:rsidR="00A8008F" w:rsidRDefault="00EF1776" w:rsidP="004A440B">
      <w:r>
        <w:t>CAN network can be configured to work with two different message (or frame) formats:</w:t>
      </w:r>
      <w:r w:rsidR="00741054">
        <w:t xml:space="preserve"> standard/base frame format (CAN 2.0 A and CAN 2.0 B) or the extended frame format (described only by a CAN 2.0 B)</w:t>
      </w:r>
      <w:r w:rsidR="00204815">
        <w:t>.</w:t>
      </w:r>
      <w:r w:rsidR="00F44B49">
        <w:t xml:space="preserve"> </w:t>
      </w:r>
    </w:p>
    <w:p w14:paraId="18FAB456" w14:textId="1FB02ABE" w:rsidR="00204815" w:rsidRDefault="00204815" w:rsidP="00EC4A89">
      <w:pPr>
        <w:pStyle w:val="ListParagraph"/>
        <w:numPr>
          <w:ilvl w:val="0"/>
          <w:numId w:val="2"/>
        </w:numPr>
      </w:pPr>
      <w:r>
        <w:t>Base/</w:t>
      </w:r>
      <w:proofErr w:type="gramStart"/>
      <w:r>
        <w:t>Standard:</w:t>
      </w:r>
      <w:proofErr w:type="gramEnd"/>
      <w:r>
        <w:t xml:space="preserve"> supports a length of 11 bits for the identifier </w:t>
      </w:r>
    </w:p>
    <w:p w14:paraId="5E6299FA" w14:textId="26E2AC77" w:rsidR="00204815" w:rsidRDefault="00204815" w:rsidP="00EC4A89">
      <w:pPr>
        <w:pStyle w:val="ListParagraph"/>
        <w:numPr>
          <w:ilvl w:val="0"/>
          <w:numId w:val="2"/>
        </w:numPr>
      </w:pPr>
      <w:r>
        <w:t>Extended: supports length 29 bits for the identifier</w:t>
      </w:r>
      <w:r w:rsidR="00F44B49">
        <w:t xml:space="preserve">. Extension to allow more </w:t>
      </w:r>
      <w:r w:rsidR="008B4773">
        <w:t>message types</w:t>
      </w:r>
      <w:r w:rsidR="00F44B49">
        <w:t xml:space="preserve"> to occupy a network.</w:t>
      </w:r>
    </w:p>
    <w:p w14:paraId="180D9E6B" w14:textId="52B03A6F" w:rsidR="005043A6" w:rsidRDefault="005043A6" w:rsidP="005043A6">
      <w:pPr>
        <w:pStyle w:val="Heading2"/>
      </w:pPr>
      <w:bookmarkStart w:id="5" w:name="_Toc173229009"/>
      <w:r>
        <w:t>Frames</w:t>
      </w:r>
      <w:bookmarkEnd w:id="5"/>
    </w:p>
    <w:p w14:paraId="531964BC" w14:textId="5AB4F642" w:rsidR="005043A6" w:rsidRDefault="00A42A28" w:rsidP="005043A6">
      <w:r>
        <w:t>CAN has four frames:</w:t>
      </w:r>
    </w:p>
    <w:p w14:paraId="2FA2C1EA" w14:textId="0316E22E" w:rsidR="00A42A28" w:rsidRDefault="00A42A28" w:rsidP="00EC4A89">
      <w:pPr>
        <w:pStyle w:val="ListParagraph"/>
        <w:numPr>
          <w:ilvl w:val="0"/>
          <w:numId w:val="3"/>
        </w:numPr>
      </w:pPr>
      <w:r>
        <w:t>Data: node data for transmission</w:t>
      </w:r>
    </w:p>
    <w:p w14:paraId="224F0FBE" w14:textId="24D91903" w:rsidR="00A42A28" w:rsidRDefault="00A42A28" w:rsidP="00EC4A89">
      <w:pPr>
        <w:pStyle w:val="ListParagraph"/>
        <w:numPr>
          <w:ilvl w:val="0"/>
          <w:numId w:val="3"/>
        </w:numPr>
      </w:pPr>
      <w:r>
        <w:t>Remote:</w:t>
      </w:r>
      <w:r w:rsidR="00741A3F">
        <w:t xml:space="preserve"> Requesting the transmission of a specific identifier</w:t>
      </w:r>
    </w:p>
    <w:p w14:paraId="40E9CAAA" w14:textId="2369F50C" w:rsidR="00741A3F" w:rsidRDefault="00741A3F" w:rsidP="00EC4A89">
      <w:pPr>
        <w:pStyle w:val="ListParagraph"/>
        <w:numPr>
          <w:ilvl w:val="0"/>
          <w:numId w:val="3"/>
        </w:numPr>
      </w:pPr>
      <w:r>
        <w:t xml:space="preserve">Error: transmitted by any node detecting an error </w:t>
      </w:r>
    </w:p>
    <w:p w14:paraId="6AADB448" w14:textId="37C5386B" w:rsidR="00741A3F" w:rsidRDefault="00741A3F" w:rsidP="00EC4A89">
      <w:pPr>
        <w:pStyle w:val="ListParagraph"/>
        <w:numPr>
          <w:ilvl w:val="0"/>
          <w:numId w:val="3"/>
        </w:numPr>
      </w:pPr>
      <w:r>
        <w:t>Inject delay between data or remote frame</w:t>
      </w:r>
    </w:p>
    <w:p w14:paraId="0D639232" w14:textId="04EA808E" w:rsidR="003D0D8E" w:rsidRPr="005043A6" w:rsidRDefault="003D0D8E" w:rsidP="003D0D8E">
      <w:r>
        <w:t xml:space="preserve">Data </w:t>
      </w:r>
      <w:proofErr w:type="gramStart"/>
      <w:r>
        <w:t>frame is</w:t>
      </w:r>
      <w:proofErr w:type="gramEnd"/>
      <w:r>
        <w:t xml:space="preserve"> the </w:t>
      </w:r>
      <w:proofErr w:type="gramStart"/>
      <w:r>
        <w:t>most commonly used</w:t>
      </w:r>
      <w:proofErr w:type="gramEnd"/>
      <w:r>
        <w:t>.</w:t>
      </w:r>
    </w:p>
    <w:p w14:paraId="4C1EE452" w14:textId="6D89C8C9" w:rsidR="004A440B" w:rsidRDefault="004A440B" w:rsidP="004A440B">
      <w:pPr>
        <w:pStyle w:val="Heading1"/>
      </w:pPr>
      <w:bookmarkStart w:id="6" w:name="_Toc173229010"/>
      <w:r>
        <w:t>Implementation</w:t>
      </w:r>
      <w:bookmarkEnd w:id="6"/>
    </w:p>
    <w:p w14:paraId="50D0F73B" w14:textId="660E8748" w:rsidR="004A440B" w:rsidRDefault="004A440B" w:rsidP="004A440B">
      <w:pPr>
        <w:pStyle w:val="Heading2"/>
      </w:pPr>
      <w:bookmarkStart w:id="7" w:name="_Toc173229011"/>
      <w:r>
        <w:t>Libraries</w:t>
      </w:r>
      <w:bookmarkEnd w:id="7"/>
      <w:r>
        <w:t xml:space="preserve"> </w:t>
      </w:r>
    </w:p>
    <w:p w14:paraId="0A9DCC56" w14:textId="7DEC8AB5" w:rsidR="004A440B" w:rsidRDefault="004A440B" w:rsidP="004A440B">
      <w:r>
        <w:t xml:space="preserve">For Arduino-STM32: </w:t>
      </w:r>
      <w:hyperlink r:id="rId20" w:history="1">
        <w:r w:rsidR="00307DF5" w:rsidRPr="00BE6CBD">
          <w:rPr>
            <w:rStyle w:val="Hyperlink"/>
          </w:rPr>
          <w:t>https://github.com/nopnop2002/Arduino-STM32-CAN</w:t>
        </w:r>
      </w:hyperlink>
    </w:p>
    <w:p w14:paraId="1008A9C8" w14:textId="03123883" w:rsidR="00FC6950" w:rsidRDefault="00FC6950" w:rsidP="00FC6950">
      <w:pPr>
        <w:pStyle w:val="Heading2"/>
      </w:pPr>
      <w:bookmarkStart w:id="8" w:name="_Toc173229012"/>
      <w:r>
        <w:lastRenderedPageBreak/>
        <w:t>Proof of Concept</w:t>
      </w:r>
      <w:bookmarkEnd w:id="8"/>
      <w:r>
        <w:t xml:space="preserve"> </w:t>
      </w:r>
    </w:p>
    <w:p w14:paraId="1F6446B5" w14:textId="6E6B828A" w:rsidR="00334537" w:rsidRDefault="00FC6950" w:rsidP="00EC4A89">
      <w:pPr>
        <w:pStyle w:val="ListParagraph"/>
        <w:numPr>
          <w:ilvl w:val="0"/>
          <w:numId w:val="2"/>
        </w:numPr>
      </w:pPr>
      <w:r>
        <w:t xml:space="preserve">Basic CAN communication </w:t>
      </w:r>
      <w:r w:rsidR="00334537">
        <w:t xml:space="preserve">between two </w:t>
      </w:r>
      <w:proofErr w:type="spellStart"/>
      <w:r w:rsidR="00334537">
        <w:t>uC</w:t>
      </w:r>
      <w:proofErr w:type="spellEnd"/>
      <w:r w:rsidR="00334537">
        <w:t xml:space="preserve"> established, integrated library</w:t>
      </w:r>
      <w:r w:rsidR="0015289B">
        <w:t xml:space="preserve"> </w:t>
      </w:r>
    </w:p>
    <w:p w14:paraId="04DAC503" w14:textId="29C186D4" w:rsidR="0015289B" w:rsidRDefault="00B5767A" w:rsidP="00B5767A">
      <w:pPr>
        <w:pStyle w:val="ListParagraph"/>
      </w:pPr>
      <w:r>
        <w:rPr>
          <w:noProof/>
        </w:rPr>
        <w:drawing>
          <wp:inline distT="0" distB="0" distL="0" distR="0" wp14:anchorId="005E2F30" wp14:editId="4569C358">
            <wp:extent cx="4191000" cy="5588000"/>
            <wp:effectExtent l="0" t="0" r="0" b="0"/>
            <wp:docPr id="355558387" name="Picture 1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58387" name="Picture 1" descr="A circuit board with wires and wir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F8BC" w14:textId="77777777" w:rsidR="00B5767A" w:rsidRDefault="00B5767A" w:rsidP="00B5767A">
      <w:pPr>
        <w:pStyle w:val="ListParagraph"/>
      </w:pPr>
    </w:p>
    <w:p w14:paraId="183856E4" w14:textId="77777777" w:rsidR="00B5767A" w:rsidRPr="00FC6950" w:rsidRDefault="00B5767A" w:rsidP="00B5767A">
      <w:pPr>
        <w:pStyle w:val="ListParagraph"/>
      </w:pPr>
    </w:p>
    <w:p w14:paraId="40FB02E2" w14:textId="7CE7FD04" w:rsidR="00307DF5" w:rsidRDefault="00FC6950" w:rsidP="007360D1">
      <w:pPr>
        <w:pStyle w:val="Heading2"/>
      </w:pPr>
      <w:bookmarkStart w:id="9" w:name="_Toc173229013"/>
      <w:r>
        <w:t>Air Speed Sensor Integration Ideas</w:t>
      </w:r>
      <w:bookmarkEnd w:id="9"/>
    </w:p>
    <w:p w14:paraId="2058EE14" w14:textId="0A0C18CF" w:rsidR="007360D1" w:rsidRDefault="007360D1" w:rsidP="007360D1">
      <w:r>
        <w:t xml:space="preserve">CAN bridge between airspeed sensor and main sensors/comms </w:t>
      </w:r>
      <w:r w:rsidR="008135DA">
        <w:t xml:space="preserve">central </w:t>
      </w:r>
      <w:proofErr w:type="spellStart"/>
      <w:r w:rsidR="008135DA">
        <w:t>uC</w:t>
      </w:r>
      <w:proofErr w:type="spellEnd"/>
      <w:r w:rsidR="008135DA">
        <w:t xml:space="preserve">. </w:t>
      </w:r>
    </w:p>
    <w:p w14:paraId="3377ED06" w14:textId="4132CB1B" w:rsidR="008135DA" w:rsidRDefault="00BF7883" w:rsidP="007360D1">
      <w:r w:rsidRPr="00BF7883">
        <w:rPr>
          <w:noProof/>
        </w:rPr>
        <w:lastRenderedPageBreak/>
        <w:drawing>
          <wp:inline distT="0" distB="0" distL="0" distR="0" wp14:anchorId="54A6AC84" wp14:editId="6ADBB5D1">
            <wp:extent cx="5943600" cy="2276475"/>
            <wp:effectExtent l="0" t="0" r="0" b="9525"/>
            <wp:docPr id="664665140" name="Picture 1" descr="A diagram of a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65140" name="Picture 1" descr="A diagram of a brid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9BA4" w14:textId="13A3D764" w:rsidR="00741A3F" w:rsidRDefault="00BB656A" w:rsidP="007360D1">
      <w:r>
        <w:t>Transmission</w:t>
      </w:r>
      <w:r w:rsidR="001D2E6C">
        <w:t>:</w:t>
      </w:r>
    </w:p>
    <w:p w14:paraId="5C05E1D3" w14:textId="48D4B99E" w:rsidR="001D2E6C" w:rsidRDefault="001D2E6C" w:rsidP="007360D1">
      <w:r>
        <w:t xml:space="preserve">Idea 1: CAN Bridge </w:t>
      </w:r>
      <w:proofErr w:type="spellStart"/>
      <w:r>
        <w:t>uC</w:t>
      </w:r>
      <w:proofErr w:type="spellEnd"/>
      <w:r>
        <w:t xml:space="preserve"> transmits airspeed sensor </w:t>
      </w:r>
      <w:r w:rsidR="00E15155">
        <w:t xml:space="preserve">data (outputs data frame) </w:t>
      </w:r>
      <w:r>
        <w:t xml:space="preserve">periodically on an autonomous basis </w:t>
      </w:r>
      <w:r w:rsidR="00E15155">
        <w:t xml:space="preserve">to the main sensors </w:t>
      </w:r>
      <w:proofErr w:type="spellStart"/>
      <w:r w:rsidR="00E15155">
        <w:t>uC</w:t>
      </w:r>
      <w:proofErr w:type="spellEnd"/>
      <w:r w:rsidR="00E15155">
        <w:t>.</w:t>
      </w:r>
    </w:p>
    <w:p w14:paraId="0B650D86" w14:textId="3ABC628D" w:rsidR="00AF0E0D" w:rsidRDefault="00AF0E0D" w:rsidP="00EC4A89">
      <w:pPr>
        <w:pStyle w:val="ListParagraph"/>
        <w:numPr>
          <w:ilvl w:val="0"/>
          <w:numId w:val="2"/>
        </w:numPr>
      </w:pPr>
      <w:r>
        <w:t>Biased towards this idea first</w:t>
      </w:r>
    </w:p>
    <w:p w14:paraId="28EAA036" w14:textId="35F936CB" w:rsidR="00E15155" w:rsidRDefault="00E15155" w:rsidP="007360D1">
      <w:r>
        <w:t xml:space="preserve">Idea 2: Main Sensors </w:t>
      </w:r>
      <w:proofErr w:type="spellStart"/>
      <w:r>
        <w:t>uC</w:t>
      </w:r>
      <w:proofErr w:type="spellEnd"/>
      <w:r>
        <w:t xml:space="preserve"> </w:t>
      </w:r>
      <w:r w:rsidR="008160AC">
        <w:t>periodically retrieves airspeed sensor data</w:t>
      </w:r>
      <w:r w:rsidR="00F846B3">
        <w:t xml:space="preserve"> (request-response)</w:t>
      </w:r>
    </w:p>
    <w:p w14:paraId="3480F5AF" w14:textId="3773F614" w:rsidR="00545176" w:rsidRDefault="00545176" w:rsidP="00EC4A89">
      <w:pPr>
        <w:pStyle w:val="ListParagraph"/>
        <w:numPr>
          <w:ilvl w:val="0"/>
          <w:numId w:val="2"/>
        </w:numPr>
      </w:pPr>
      <w:r>
        <w:t xml:space="preserve">Main Sensors </w:t>
      </w:r>
      <w:proofErr w:type="spellStart"/>
      <w:r>
        <w:t>uC</w:t>
      </w:r>
      <w:proofErr w:type="spellEnd"/>
      <w:r>
        <w:t xml:space="preserve"> sends a remote frame to </w:t>
      </w:r>
      <w:proofErr w:type="spellStart"/>
      <w:r>
        <w:t>CANBridge</w:t>
      </w:r>
      <w:proofErr w:type="spellEnd"/>
      <w:r>
        <w:t xml:space="preserve"> </w:t>
      </w:r>
      <w:proofErr w:type="spellStart"/>
      <w:r>
        <w:t>uC</w:t>
      </w:r>
      <w:proofErr w:type="spellEnd"/>
      <w:r w:rsidR="008811D5">
        <w:t xml:space="preserve"> and CAN Bridge </w:t>
      </w:r>
      <w:proofErr w:type="spellStart"/>
      <w:r w:rsidR="008811D5">
        <w:t>uC</w:t>
      </w:r>
      <w:proofErr w:type="spellEnd"/>
      <w:r w:rsidR="008811D5">
        <w:t xml:space="preserve"> responds with most recent air speed sensor data </w:t>
      </w:r>
    </w:p>
    <w:p w14:paraId="4F6E40A8" w14:textId="21DE0006" w:rsidR="00AF0E0D" w:rsidRDefault="009D123B" w:rsidP="00EC4A89">
      <w:pPr>
        <w:pStyle w:val="ListParagraph"/>
        <w:numPr>
          <w:ilvl w:val="0"/>
          <w:numId w:val="2"/>
        </w:numPr>
      </w:pPr>
      <w:r>
        <w:t xml:space="preserve">This would be useful to save data logging space, don’t need to log airspeed when </w:t>
      </w:r>
      <w:proofErr w:type="gramStart"/>
      <w:r>
        <w:t>plane</w:t>
      </w:r>
      <w:proofErr w:type="gramEnd"/>
      <w:r>
        <w:t xml:space="preserve"> is not flying. </w:t>
      </w:r>
      <w:proofErr w:type="gramStart"/>
      <w:r>
        <w:t>Mechanical</w:t>
      </w:r>
      <w:proofErr w:type="gramEnd"/>
      <w:r>
        <w:t xml:space="preserve"> team interested in the maximum speed of the plane. </w:t>
      </w:r>
    </w:p>
    <w:p w14:paraId="0FA14D3C" w14:textId="4F05C83F" w:rsidR="00AF0E0D" w:rsidRDefault="00AF3695" w:rsidP="0059654D">
      <w:pPr>
        <w:pStyle w:val="Heading1"/>
      </w:pPr>
      <w:bookmarkStart w:id="10" w:name="_Toc173229014"/>
      <w:r>
        <w:t xml:space="preserve">Pressure </w:t>
      </w:r>
      <w:r w:rsidR="0059654D">
        <w:t>Transducer</w:t>
      </w:r>
      <w:bookmarkEnd w:id="10"/>
    </w:p>
    <w:p w14:paraId="573661E0" w14:textId="49F60D02" w:rsidR="0059654D" w:rsidRDefault="00194E9B" w:rsidP="0059654D">
      <w:r>
        <w:t xml:space="preserve">Exact part number: </w:t>
      </w:r>
      <w:hyperlink r:id="rId23" w:history="1">
        <w:r w:rsidRPr="00194E9B">
          <w:rPr>
            <w:rStyle w:val="Hyperlink"/>
          </w:rPr>
          <w:t>4525DO-TP5AS005GPF</w:t>
        </w:r>
      </w:hyperlink>
      <w:r>
        <w:t xml:space="preserve"> </w:t>
      </w:r>
    </w:p>
    <w:p w14:paraId="5247AD77" w14:textId="153C7281" w:rsidR="00194E9B" w:rsidRDefault="00D15413" w:rsidP="0059654D">
      <w:r>
        <w:t xml:space="preserve">Sensor </w:t>
      </w:r>
      <w:r w:rsidR="00B551AD">
        <w:t xml:space="preserve">order </w:t>
      </w:r>
      <w:r>
        <w:t>breakdown:</w:t>
      </w:r>
    </w:p>
    <w:p w14:paraId="11177FA5" w14:textId="4471E44B" w:rsidR="00B551AD" w:rsidRDefault="00B551AD" w:rsidP="00B551AD">
      <w:pPr>
        <w:pStyle w:val="ListParagraph"/>
        <w:numPr>
          <w:ilvl w:val="0"/>
          <w:numId w:val="2"/>
        </w:numPr>
      </w:pPr>
      <w:r>
        <w:t xml:space="preserve">Package Type: </w:t>
      </w:r>
      <w:r w:rsidR="00E41179">
        <w:t xml:space="preserve">Dual </w:t>
      </w:r>
      <w:proofErr w:type="spellStart"/>
      <w:r w:rsidR="00E41179">
        <w:t>Sidep</w:t>
      </w:r>
      <w:r>
        <w:t>ort</w:t>
      </w:r>
      <w:proofErr w:type="spellEnd"/>
      <w:r>
        <w:t xml:space="preserve"> </w:t>
      </w:r>
    </w:p>
    <w:p w14:paraId="71557E34" w14:textId="7354B100" w:rsidR="00B551AD" w:rsidRDefault="00B551AD" w:rsidP="00B551AD">
      <w:pPr>
        <w:pStyle w:val="ListParagraph"/>
        <w:numPr>
          <w:ilvl w:val="0"/>
          <w:numId w:val="2"/>
        </w:numPr>
      </w:pPr>
      <w:r>
        <w:t xml:space="preserve">Supply Voltage: </w:t>
      </w:r>
      <w:r w:rsidR="00F4704A">
        <w:t>3v3</w:t>
      </w:r>
      <w:r>
        <w:t xml:space="preserve"> Vdc</w:t>
      </w:r>
    </w:p>
    <w:p w14:paraId="30F4BB94" w14:textId="14A11D18" w:rsidR="00B551AD" w:rsidRDefault="00B551AD" w:rsidP="00B551AD">
      <w:pPr>
        <w:pStyle w:val="ListParagraph"/>
        <w:numPr>
          <w:ilvl w:val="0"/>
          <w:numId w:val="2"/>
        </w:numPr>
      </w:pPr>
      <w:r>
        <w:t xml:space="preserve">Output Type: </w:t>
      </w:r>
      <w:r w:rsidR="00F4704A">
        <w:t>B</w:t>
      </w:r>
      <w:r>
        <w:t xml:space="preserve"> </w:t>
      </w:r>
      <w:r>
        <w:sym w:font="Wingdings" w:char="F0E0"/>
      </w:r>
      <w:r>
        <w:t xml:space="preserve"> </w:t>
      </w:r>
      <w:r w:rsidR="00F4704A">
        <w:t>5</w:t>
      </w:r>
      <w:r>
        <w:t>% to 9</w:t>
      </w:r>
      <w:r w:rsidR="00F4704A">
        <w:t>5</w:t>
      </w:r>
      <w:r>
        <w:t xml:space="preserve">% </w:t>
      </w:r>
    </w:p>
    <w:p w14:paraId="1D44B2AC" w14:textId="51FA7929" w:rsidR="00B551AD" w:rsidRDefault="001248A7" w:rsidP="00B551AD">
      <w:pPr>
        <w:pStyle w:val="ListParagraph"/>
        <w:numPr>
          <w:ilvl w:val="0"/>
          <w:numId w:val="2"/>
        </w:numPr>
      </w:pPr>
      <w:r>
        <w:t xml:space="preserve">Interface Type: </w:t>
      </w:r>
      <w:r w:rsidR="00F4704A">
        <w:t>I2C</w:t>
      </w:r>
      <w:r w:rsidR="00342E46">
        <w:t xml:space="preserve"> (</w:t>
      </w:r>
      <w:proofErr w:type="spellStart"/>
      <w:r w:rsidR="00342E46">
        <w:t>addr</w:t>
      </w:r>
      <w:proofErr w:type="spellEnd"/>
      <w:r w:rsidR="00342E46">
        <w:t>. 0x46H)</w:t>
      </w:r>
    </w:p>
    <w:p w14:paraId="69224EB6" w14:textId="3F3B5142" w:rsidR="001248A7" w:rsidRDefault="001248A7" w:rsidP="00B551AD">
      <w:pPr>
        <w:pStyle w:val="ListParagraph"/>
        <w:numPr>
          <w:ilvl w:val="0"/>
          <w:numId w:val="2"/>
        </w:numPr>
      </w:pPr>
      <w:r>
        <w:t>Pressure Range (psi): 00</w:t>
      </w:r>
      <w:r w:rsidR="00342E46">
        <w:t>1</w:t>
      </w:r>
    </w:p>
    <w:p w14:paraId="1444D28F" w14:textId="3F038B2C" w:rsidR="005A4F06" w:rsidRDefault="00A7308E" w:rsidP="005A4F06">
      <w:pPr>
        <w:pStyle w:val="ListParagraph"/>
        <w:numPr>
          <w:ilvl w:val="0"/>
          <w:numId w:val="2"/>
        </w:numPr>
      </w:pPr>
      <w:r>
        <w:lastRenderedPageBreak/>
        <w:t xml:space="preserve">Pressure Type: </w:t>
      </w:r>
      <w:r w:rsidR="00A31B75">
        <w:t>Differential</w:t>
      </w:r>
      <w:r>
        <w:t xml:space="preserve"> </w:t>
      </w:r>
      <w:r w:rsidR="005A4F06" w:rsidRPr="005A4F06">
        <w:rPr>
          <w:noProof/>
        </w:rPr>
        <w:drawing>
          <wp:inline distT="0" distB="0" distL="0" distR="0" wp14:anchorId="4A04DEE5" wp14:editId="344BAC14">
            <wp:extent cx="5943600" cy="2103120"/>
            <wp:effectExtent l="0" t="0" r="0" b="0"/>
            <wp:docPr id="60272853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28531" name="Picture 1" descr="A close-up of a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F0E0" w14:textId="77777777" w:rsidR="005A4F06" w:rsidRDefault="005A4F06" w:rsidP="005A4F06">
      <w:pPr>
        <w:ind w:left="360"/>
      </w:pPr>
    </w:p>
    <w:p w14:paraId="65EDC8F3" w14:textId="65097CC5" w:rsidR="00C42D5C" w:rsidRDefault="00347933" w:rsidP="005A4F06">
      <w:pPr>
        <w:ind w:left="360"/>
      </w:pPr>
      <w:r>
        <w:t>Transducer read</w:t>
      </w:r>
      <w:r w:rsidR="003F5756">
        <w:t xml:space="preserve">ings output gauge pressure. Variations in altitude and </w:t>
      </w:r>
      <w:r w:rsidR="0079678E">
        <w:t xml:space="preserve">temperature will affect pressure. </w:t>
      </w:r>
    </w:p>
    <w:p w14:paraId="691F7015" w14:textId="00B0B3C5" w:rsidR="00347933" w:rsidRDefault="00347933" w:rsidP="005A4F06">
      <w:pPr>
        <w:ind w:left="360"/>
      </w:pPr>
      <w:r w:rsidRPr="00347933">
        <w:rPr>
          <w:noProof/>
        </w:rPr>
        <w:drawing>
          <wp:inline distT="0" distB="0" distL="0" distR="0" wp14:anchorId="15ED34F5" wp14:editId="300CF134">
            <wp:extent cx="5859475" cy="2760714"/>
            <wp:effectExtent l="0" t="0" r="8255" b="1905"/>
            <wp:docPr id="1435536304" name="Picture 1" descr="A diagram of pressure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36304" name="Picture 1" descr="A diagram of pressure gau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5843" cy="27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C8E0" w14:textId="77777777" w:rsidR="00347933" w:rsidRDefault="00347933" w:rsidP="005A4F06">
      <w:pPr>
        <w:ind w:left="360"/>
      </w:pPr>
    </w:p>
    <w:p w14:paraId="6317F565" w14:textId="21A02993" w:rsidR="001A6F8C" w:rsidRDefault="001A6F8C" w:rsidP="005A4F06">
      <w:pPr>
        <w:ind w:left="360"/>
      </w:pPr>
      <w:r w:rsidRPr="001A6F8C">
        <w:rPr>
          <w:noProof/>
        </w:rPr>
        <w:lastRenderedPageBreak/>
        <w:drawing>
          <wp:inline distT="0" distB="0" distL="0" distR="0" wp14:anchorId="1867B77C" wp14:editId="2A936096">
            <wp:extent cx="5943600" cy="5527040"/>
            <wp:effectExtent l="0" t="0" r="0" b="0"/>
            <wp:docPr id="122264571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45716" name="Picture 1" descr="A screenshot of a grap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3DC0" w14:textId="77777777" w:rsidR="00806689" w:rsidRDefault="00806689" w:rsidP="005A4F06">
      <w:pPr>
        <w:ind w:left="360"/>
      </w:pPr>
    </w:p>
    <w:p w14:paraId="42DD24E3" w14:textId="6F0DBF16" w:rsidR="00706054" w:rsidRDefault="009377A5" w:rsidP="00AF3695">
      <w:pPr>
        <w:pStyle w:val="Heading1"/>
      </w:pPr>
      <w:bookmarkStart w:id="11" w:name="_Toc173229015"/>
      <w:r>
        <w:t xml:space="preserve">Sensor </w:t>
      </w:r>
      <w:r w:rsidR="00AF3695">
        <w:t xml:space="preserve">SPI </w:t>
      </w:r>
      <w:r>
        <w:t>Interface</w:t>
      </w:r>
      <w:bookmarkEnd w:id="11"/>
    </w:p>
    <w:p w14:paraId="6FAC30B1" w14:textId="33A3FF9E" w:rsidR="00AF3695" w:rsidRDefault="00B24C42" w:rsidP="00AF3695">
      <w:hyperlink r:id="rId27" w:history="1">
        <w:r w:rsidR="00B71C03" w:rsidRPr="008C6F20">
          <w:rPr>
            <w:rStyle w:val="Hyperlink"/>
          </w:rPr>
          <w:t xml:space="preserve">Interfacing </w:t>
        </w:r>
        <w:r w:rsidR="008C6F20" w:rsidRPr="008C6F20">
          <w:rPr>
            <w:rStyle w:val="Hyperlink"/>
          </w:rPr>
          <w:t>to MEAS Digital Pressure Modules</w:t>
        </w:r>
      </w:hyperlink>
    </w:p>
    <w:p w14:paraId="5759ADAD" w14:textId="659757B8" w:rsidR="00E85341" w:rsidRDefault="00B24C42" w:rsidP="00AF3695">
      <w:hyperlink r:id="rId28" w:history="1">
        <w:r w:rsidR="00E85341" w:rsidRPr="00E85341">
          <w:rPr>
            <w:rStyle w:val="Hyperlink"/>
          </w:rPr>
          <w:t>Application Note</w:t>
        </w:r>
      </w:hyperlink>
    </w:p>
    <w:p w14:paraId="2D37CEA4" w14:textId="0A2471D2" w:rsidR="00082FD0" w:rsidRDefault="00B24C42" w:rsidP="00AF3695">
      <w:hyperlink r:id="rId29" w:history="1">
        <w:r w:rsidR="00082FD0" w:rsidRPr="0066751E">
          <w:rPr>
            <w:rStyle w:val="Hyperlink"/>
          </w:rPr>
          <w:t>Configuration, POR and Power Consumption</w:t>
        </w:r>
      </w:hyperlink>
    </w:p>
    <w:p w14:paraId="2F1FEF36" w14:textId="77777777" w:rsidR="00AC00CD" w:rsidRDefault="00AC00CD" w:rsidP="00AF3695"/>
    <w:p w14:paraId="2C8A52C0" w14:textId="77777777" w:rsidR="00AC00CD" w:rsidRDefault="00AC00CD" w:rsidP="00AF3695"/>
    <w:p w14:paraId="67AB0972" w14:textId="77777777" w:rsidR="00AC00CD" w:rsidRDefault="00AC00CD" w:rsidP="00AF3695"/>
    <w:p w14:paraId="4AFA5548" w14:textId="5BC01491" w:rsidR="00AC00CD" w:rsidRDefault="00AC00CD" w:rsidP="00AC00CD">
      <w:pPr>
        <w:pStyle w:val="Heading2"/>
      </w:pPr>
      <w:bookmarkStart w:id="12" w:name="_Toc173229016"/>
      <w:r>
        <w:lastRenderedPageBreak/>
        <w:t>Payload description</w:t>
      </w:r>
      <w:bookmarkEnd w:id="12"/>
    </w:p>
    <w:p w14:paraId="2DE9F37F" w14:textId="24933C66" w:rsidR="004122D0" w:rsidRDefault="00610489" w:rsidP="00AF3695">
      <w:r>
        <w:t xml:space="preserve">Data resolution: </w:t>
      </w:r>
      <w:r w:rsidR="004122D0">
        <w:t>14-bit</w:t>
      </w:r>
      <w:r>
        <w:t xml:space="preserve"> pressure, 11-bit temperature</w:t>
      </w:r>
    </w:p>
    <w:p w14:paraId="4049605F" w14:textId="5FA8ED66" w:rsidR="003C44DD" w:rsidRDefault="003C44DD" w:rsidP="003C44DD">
      <w:pPr>
        <w:jc w:val="center"/>
      </w:pPr>
      <w:r w:rsidRPr="003C44DD">
        <w:rPr>
          <w:noProof/>
        </w:rPr>
        <w:drawing>
          <wp:inline distT="0" distB="0" distL="0" distR="0" wp14:anchorId="6EA85C43" wp14:editId="32F916C9">
            <wp:extent cx="5943600" cy="3380105"/>
            <wp:effectExtent l="0" t="0" r="0" b="0"/>
            <wp:docPr id="14525563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5633" name="Picture 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CD23" w14:textId="77777777" w:rsidR="00033267" w:rsidRDefault="00033267" w:rsidP="00033267"/>
    <w:p w14:paraId="03ADCF24" w14:textId="6B2E986E" w:rsidR="00033267" w:rsidRDefault="00033267" w:rsidP="00033267">
      <w:r>
        <w:t>Status bits</w:t>
      </w:r>
    </w:p>
    <w:p w14:paraId="7FA9DD6D" w14:textId="3F69F536" w:rsidR="00AC00CD" w:rsidRDefault="00033267" w:rsidP="003C44DD">
      <w:pPr>
        <w:jc w:val="center"/>
      </w:pPr>
      <w:r w:rsidRPr="00033267">
        <w:rPr>
          <w:noProof/>
        </w:rPr>
        <w:drawing>
          <wp:inline distT="0" distB="0" distL="0" distR="0" wp14:anchorId="5EF101D1" wp14:editId="1193A53E">
            <wp:extent cx="5943600" cy="2428875"/>
            <wp:effectExtent l="0" t="0" r="0" b="9525"/>
            <wp:docPr id="2119005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0522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64F5" w14:textId="658A4EBC" w:rsidR="00033267" w:rsidRDefault="00033267" w:rsidP="00033267">
      <w:pPr>
        <w:pStyle w:val="ListParagraph"/>
        <w:numPr>
          <w:ilvl w:val="0"/>
          <w:numId w:val="2"/>
        </w:numPr>
      </w:pPr>
      <w:r>
        <w:t xml:space="preserve">Implement flags, </w:t>
      </w:r>
      <w:r w:rsidR="00724384">
        <w:t xml:space="preserve">carry out with </w:t>
      </w:r>
      <w:proofErr w:type="spellStart"/>
      <w:r w:rsidR="00724384">
        <w:t>enums</w:t>
      </w:r>
      <w:proofErr w:type="spellEnd"/>
      <w:r w:rsidR="00724384">
        <w:t xml:space="preserve"> </w:t>
      </w:r>
    </w:p>
    <w:p w14:paraId="1A0FC7FD" w14:textId="77777777" w:rsidR="00724384" w:rsidRPr="00AF3695" w:rsidRDefault="00724384" w:rsidP="00724384"/>
    <w:p w14:paraId="17677345" w14:textId="222B87D0" w:rsidR="00BB656A" w:rsidRDefault="00D14277" w:rsidP="00EC4A89">
      <w:pPr>
        <w:pStyle w:val="Heading1"/>
      </w:pPr>
      <w:bookmarkStart w:id="13" w:name="_Toc173229017"/>
      <w:r>
        <w:lastRenderedPageBreak/>
        <w:t>TODOs</w:t>
      </w:r>
      <w:bookmarkEnd w:id="13"/>
    </w:p>
    <w:p w14:paraId="30CA46F2" w14:textId="4B47EC90" w:rsidR="00D14277" w:rsidRDefault="00D14277" w:rsidP="00D14277">
      <w:pPr>
        <w:pStyle w:val="ListParagraph"/>
        <w:numPr>
          <w:ilvl w:val="0"/>
          <w:numId w:val="2"/>
        </w:numPr>
      </w:pPr>
      <w:r>
        <w:t>EMI test with motor and scope noise</w:t>
      </w:r>
    </w:p>
    <w:p w14:paraId="38B69247" w14:textId="7B60D6B2" w:rsidR="00B008C8" w:rsidRDefault="00B008C8" w:rsidP="00B008C8">
      <w:pPr>
        <w:pStyle w:val="ListParagraph"/>
        <w:numPr>
          <w:ilvl w:val="0"/>
          <w:numId w:val="2"/>
        </w:numPr>
      </w:pPr>
      <w:r>
        <w:t xml:space="preserve">Integrated </w:t>
      </w:r>
      <w:hyperlink r:id="rId32" w:history="1">
        <w:r w:rsidRPr="00B008C8">
          <w:rPr>
            <w:rStyle w:val="Hyperlink"/>
          </w:rPr>
          <w:t>Air Speed Sensor</w:t>
        </w:r>
      </w:hyperlink>
      <w:r>
        <w:t xml:space="preserve"> </w:t>
      </w:r>
    </w:p>
    <w:p w14:paraId="5072B398" w14:textId="05E39539" w:rsidR="00BF1984" w:rsidRPr="00F06E38" w:rsidRDefault="00B24C42" w:rsidP="00F06E38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33" w:history="1">
        <w:r w:rsidR="00BF1984" w:rsidRPr="00A54CC5">
          <w:rPr>
            <w:rStyle w:val="Hyperlink"/>
          </w:rPr>
          <w:t>MS</w:t>
        </w:r>
        <w:r w:rsidR="00A54CC5" w:rsidRPr="00A54CC5">
          <w:rPr>
            <w:rStyle w:val="Hyperlink"/>
          </w:rPr>
          <w:t>4525DO</w:t>
        </w:r>
      </w:hyperlink>
      <w:r w:rsidR="00F51787">
        <w:rPr>
          <w:rStyle w:val="Hyperlink"/>
        </w:rPr>
        <w:t xml:space="preserve"> </w:t>
      </w:r>
    </w:p>
    <w:p w14:paraId="6ABE6814" w14:textId="243BB12A" w:rsidR="00F06E38" w:rsidRPr="00F763ED" w:rsidRDefault="00B24C42" w:rsidP="00F06E38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34" w:history="1">
        <w:r w:rsidR="00F06E38" w:rsidRPr="00F06E38">
          <w:rPr>
            <w:rStyle w:val="Hyperlink"/>
          </w:rPr>
          <w:t>MS4515</w:t>
        </w:r>
      </w:hyperlink>
      <w:r w:rsidR="00F06E38">
        <w:t xml:space="preserve">  </w:t>
      </w:r>
    </w:p>
    <w:p w14:paraId="34112AFE" w14:textId="6039CB5E" w:rsidR="00F763ED" w:rsidRPr="009B0FF3" w:rsidRDefault="00B24C42" w:rsidP="00B008C8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35" w:history="1">
        <w:r w:rsidR="00F763ED" w:rsidRPr="00F763ED">
          <w:rPr>
            <w:rStyle w:val="Hyperlink"/>
          </w:rPr>
          <w:t>Air velocity and flow measurement using a Pitot tube</w:t>
        </w:r>
      </w:hyperlink>
      <w:r w:rsidR="00F06E38">
        <w:rPr>
          <w:rStyle w:val="Hyperlink"/>
        </w:rPr>
        <w:t xml:space="preserve"> </w:t>
      </w:r>
    </w:p>
    <w:p w14:paraId="2899D23F" w14:textId="053D9080" w:rsidR="009B0FF3" w:rsidRPr="00707353" w:rsidRDefault="00B24C42" w:rsidP="00B008C8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36" w:history="1">
        <w:r w:rsidR="009B0FF3" w:rsidRPr="009B0FF3">
          <w:rPr>
            <w:rStyle w:val="Hyperlink"/>
          </w:rPr>
          <w:t>Flight Mechanics for Pilots</w:t>
        </w:r>
      </w:hyperlink>
    </w:p>
    <w:p w14:paraId="6A8FC217" w14:textId="622DED90" w:rsidR="00707353" w:rsidRDefault="00707353" w:rsidP="00707353">
      <w:pPr>
        <w:rPr>
          <w:rStyle w:val="Hyperlink"/>
          <w:color w:val="auto"/>
          <w:u w:val="none"/>
        </w:rPr>
      </w:pPr>
    </w:p>
    <w:p w14:paraId="227AD05A" w14:textId="28D2AFAE" w:rsidR="00AA2495" w:rsidRDefault="00707353" w:rsidP="0045666B">
      <w:pPr>
        <w:pStyle w:val="ListParagraph"/>
        <w:numPr>
          <w:ilvl w:val="0"/>
          <w:numId w:val="2"/>
        </w:numPr>
      </w:pPr>
      <w:r>
        <w:rPr>
          <w:rStyle w:val="Hyperlink"/>
          <w:color w:val="auto"/>
          <w:u w:val="none"/>
        </w:rPr>
        <w:t>Clarify the maximum expected airspeed of plane</w:t>
      </w:r>
      <w:r w:rsidR="00AA2495">
        <w:rPr>
          <w:rStyle w:val="Hyperlink"/>
          <w:color w:val="auto"/>
          <w:u w:val="none"/>
        </w:rPr>
        <w:t xml:space="preserve">. Needed to determine calibration formula. </w:t>
      </w:r>
    </w:p>
    <w:p w14:paraId="513A41B6" w14:textId="58BDDBDC" w:rsidR="00AA2495" w:rsidRDefault="00AA2495" w:rsidP="0045666B">
      <w:pPr>
        <w:pStyle w:val="ListParagraph"/>
        <w:numPr>
          <w:ilvl w:val="0"/>
          <w:numId w:val="2"/>
        </w:numPr>
      </w:pPr>
      <w:r>
        <w:t xml:space="preserve">Formalized wind tunnel with mount on aug31st? </w:t>
      </w:r>
    </w:p>
    <w:p w14:paraId="106A187E" w14:textId="24CCC4A1" w:rsidR="00AA2495" w:rsidRDefault="00AA2495" w:rsidP="00AA2495">
      <w:pPr>
        <w:pStyle w:val="ListParagraph"/>
        <w:numPr>
          <w:ilvl w:val="0"/>
          <w:numId w:val="2"/>
        </w:numPr>
      </w:pPr>
      <w:r>
        <w:t xml:space="preserve">Start </w:t>
      </w:r>
      <w:proofErr w:type="spellStart"/>
      <w:r>
        <w:t>pcb</w:t>
      </w:r>
      <w:proofErr w:type="spellEnd"/>
      <w:r>
        <w:t xml:space="preserve">? </w:t>
      </w:r>
    </w:p>
    <w:p w14:paraId="03F304B9" w14:textId="24855400" w:rsidR="00B24C42" w:rsidRDefault="00B24C42" w:rsidP="00AA2495">
      <w:pPr>
        <w:pStyle w:val="ListParagraph"/>
        <w:numPr>
          <w:ilvl w:val="0"/>
          <w:numId w:val="2"/>
        </w:numPr>
      </w:pPr>
      <w:r>
        <w:t>Start defining payload CAN</w:t>
      </w:r>
    </w:p>
    <w:p w14:paraId="2C968DE0" w14:textId="591EEA20" w:rsidR="001819F3" w:rsidRDefault="001819F3" w:rsidP="000D08C5">
      <w:r>
        <w:t>July 27, 2024</w:t>
      </w:r>
    </w:p>
    <w:p w14:paraId="711BB141" w14:textId="29A5C357" w:rsidR="001819F3" w:rsidRDefault="001819F3" w:rsidP="001819F3">
      <w:pPr>
        <w:pStyle w:val="ListParagraph"/>
        <w:numPr>
          <w:ilvl w:val="0"/>
          <w:numId w:val="2"/>
        </w:numPr>
      </w:pPr>
      <w:r>
        <w:t>Clarified pressure transducer functionality</w:t>
      </w:r>
    </w:p>
    <w:p w14:paraId="581E8995" w14:textId="1ED124B2" w:rsidR="001819F3" w:rsidRDefault="001819F3" w:rsidP="001819F3">
      <w:pPr>
        <w:pStyle w:val="ListParagraph"/>
        <w:numPr>
          <w:ilvl w:val="0"/>
          <w:numId w:val="2"/>
        </w:numPr>
      </w:pPr>
      <w:r>
        <w:t xml:space="preserve">Research airspeed calculation. Can we incorporate </w:t>
      </w:r>
      <w:r w:rsidR="00093CF1">
        <w:t xml:space="preserve">temperature into the calculation to improve accuracy? </w:t>
      </w:r>
    </w:p>
    <w:p w14:paraId="47A86C65" w14:textId="324C2DED" w:rsidR="00093CF1" w:rsidRDefault="00093CF1" w:rsidP="001819F3">
      <w:pPr>
        <w:pStyle w:val="ListParagraph"/>
        <w:numPr>
          <w:ilvl w:val="0"/>
          <w:numId w:val="2"/>
        </w:numPr>
      </w:pPr>
      <w:r>
        <w:t xml:space="preserve">Research wind tunnel. </w:t>
      </w:r>
    </w:p>
    <w:p w14:paraId="77C1250C" w14:textId="7B93165B" w:rsidR="00093CF1" w:rsidRPr="00D14277" w:rsidRDefault="00093CF1" w:rsidP="001819F3">
      <w:pPr>
        <w:pStyle w:val="ListParagraph"/>
        <w:numPr>
          <w:ilvl w:val="0"/>
          <w:numId w:val="2"/>
        </w:numPr>
      </w:pPr>
      <w:r>
        <w:t>Plan wind tunnel schedule.</w:t>
      </w:r>
    </w:p>
    <w:sectPr w:rsidR="00093CF1" w:rsidRPr="00D14277" w:rsidSect="00855982">
      <w:footerReference w:type="default" r:id="rId37"/>
      <w:headerReference w:type="first" r:id="rId38"/>
      <w:footerReference w:type="first" r:id="rId39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3AFF41" w14:textId="77777777" w:rsidR="008312C9" w:rsidRDefault="008312C9" w:rsidP="00855982">
      <w:pPr>
        <w:spacing w:after="0" w:line="240" w:lineRule="auto"/>
      </w:pPr>
      <w:r>
        <w:separator/>
      </w:r>
    </w:p>
  </w:endnote>
  <w:endnote w:type="continuationSeparator" w:id="0">
    <w:p w14:paraId="2DA2EDB4" w14:textId="77777777" w:rsidR="008312C9" w:rsidRDefault="008312C9" w:rsidP="00855982">
      <w:pPr>
        <w:spacing w:after="0" w:line="240" w:lineRule="auto"/>
      </w:pPr>
      <w:r>
        <w:continuationSeparator/>
      </w:r>
    </w:p>
  </w:endnote>
  <w:endnote w:type="continuationNotice" w:id="1">
    <w:p w14:paraId="5020E37F" w14:textId="77777777" w:rsidR="008312C9" w:rsidRDefault="008312C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77599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45DB55" w14:textId="380FEC2F" w:rsidR="004741F1" w:rsidRDefault="004741F1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1D41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1CDBD9" w14:textId="4EE23620" w:rsidR="004741F1" w:rsidRDefault="004741F1">
    <w:pPr>
      <w:pStyle w:val="Footer"/>
    </w:pPr>
    <w:r>
      <w:t>Rev 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8CBC30" w14:textId="77777777" w:rsidR="008312C9" w:rsidRDefault="008312C9" w:rsidP="00855982">
      <w:pPr>
        <w:spacing w:after="0" w:line="240" w:lineRule="auto"/>
      </w:pPr>
      <w:r>
        <w:separator/>
      </w:r>
    </w:p>
  </w:footnote>
  <w:footnote w:type="continuationSeparator" w:id="0">
    <w:p w14:paraId="0AED86D9" w14:textId="77777777" w:rsidR="008312C9" w:rsidRDefault="008312C9" w:rsidP="00855982">
      <w:pPr>
        <w:spacing w:after="0" w:line="240" w:lineRule="auto"/>
      </w:pPr>
      <w:r>
        <w:continuationSeparator/>
      </w:r>
    </w:p>
  </w:footnote>
  <w:footnote w:type="continuationNotice" w:id="1">
    <w:p w14:paraId="19456D44" w14:textId="77777777" w:rsidR="008312C9" w:rsidRDefault="008312C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254CEF" w14:textId="073E2D8C" w:rsidR="004741F1" w:rsidRPr="00B816E9" w:rsidRDefault="004741F1" w:rsidP="00B816E9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D04973"/>
    <w:multiLevelType w:val="hybridMultilevel"/>
    <w:tmpl w:val="B084633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6A142D"/>
    <w:multiLevelType w:val="hybridMultilevel"/>
    <w:tmpl w:val="6E169D4E"/>
    <w:lvl w:ilvl="0" w:tplc="549A26B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F7439E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302392350">
    <w:abstractNumId w:val="2"/>
  </w:num>
  <w:num w:numId="2" w16cid:durableId="999502114">
    <w:abstractNumId w:val="1"/>
  </w:num>
  <w:num w:numId="3" w16cid:durableId="683940023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1D47"/>
    <w:rsid w:val="00000830"/>
    <w:rsid w:val="00000F64"/>
    <w:rsid w:val="00001797"/>
    <w:rsid w:val="00005464"/>
    <w:rsid w:val="00006CCF"/>
    <w:rsid w:val="000100D0"/>
    <w:rsid w:val="00010555"/>
    <w:rsid w:val="000106E8"/>
    <w:rsid w:val="00013802"/>
    <w:rsid w:val="00020F13"/>
    <w:rsid w:val="00021A4A"/>
    <w:rsid w:val="00025768"/>
    <w:rsid w:val="00025E75"/>
    <w:rsid w:val="0002609B"/>
    <w:rsid w:val="00026451"/>
    <w:rsid w:val="00027461"/>
    <w:rsid w:val="0002751D"/>
    <w:rsid w:val="00030F7C"/>
    <w:rsid w:val="00033267"/>
    <w:rsid w:val="000332F3"/>
    <w:rsid w:val="0003381C"/>
    <w:rsid w:val="00035F0E"/>
    <w:rsid w:val="00041954"/>
    <w:rsid w:val="000438A0"/>
    <w:rsid w:val="000457DC"/>
    <w:rsid w:val="00045ED7"/>
    <w:rsid w:val="0004781D"/>
    <w:rsid w:val="000502F7"/>
    <w:rsid w:val="00051BD8"/>
    <w:rsid w:val="00052566"/>
    <w:rsid w:val="00052D2F"/>
    <w:rsid w:val="00052E86"/>
    <w:rsid w:val="00055763"/>
    <w:rsid w:val="00060673"/>
    <w:rsid w:val="0006258B"/>
    <w:rsid w:val="0006286B"/>
    <w:rsid w:val="00062F61"/>
    <w:rsid w:val="00064A5B"/>
    <w:rsid w:val="00064E33"/>
    <w:rsid w:val="00065188"/>
    <w:rsid w:val="0006781E"/>
    <w:rsid w:val="00070007"/>
    <w:rsid w:val="000707A7"/>
    <w:rsid w:val="00070C57"/>
    <w:rsid w:val="00071FF9"/>
    <w:rsid w:val="000733B1"/>
    <w:rsid w:val="000738B3"/>
    <w:rsid w:val="00074CEC"/>
    <w:rsid w:val="000753EE"/>
    <w:rsid w:val="00080CE8"/>
    <w:rsid w:val="000816BC"/>
    <w:rsid w:val="00082FD0"/>
    <w:rsid w:val="000830FB"/>
    <w:rsid w:val="00084805"/>
    <w:rsid w:val="000851E1"/>
    <w:rsid w:val="00086763"/>
    <w:rsid w:val="00086CB3"/>
    <w:rsid w:val="0008792A"/>
    <w:rsid w:val="00090111"/>
    <w:rsid w:val="00090AC9"/>
    <w:rsid w:val="00090C94"/>
    <w:rsid w:val="00093CF1"/>
    <w:rsid w:val="000954A2"/>
    <w:rsid w:val="00095BFE"/>
    <w:rsid w:val="00095F6C"/>
    <w:rsid w:val="000961D1"/>
    <w:rsid w:val="000A005C"/>
    <w:rsid w:val="000A2312"/>
    <w:rsid w:val="000A2793"/>
    <w:rsid w:val="000A27C8"/>
    <w:rsid w:val="000A29DB"/>
    <w:rsid w:val="000A45EC"/>
    <w:rsid w:val="000A4792"/>
    <w:rsid w:val="000A4E09"/>
    <w:rsid w:val="000A549C"/>
    <w:rsid w:val="000B261B"/>
    <w:rsid w:val="000B2717"/>
    <w:rsid w:val="000B4F61"/>
    <w:rsid w:val="000B53C6"/>
    <w:rsid w:val="000B561F"/>
    <w:rsid w:val="000B5F3B"/>
    <w:rsid w:val="000B6414"/>
    <w:rsid w:val="000B750A"/>
    <w:rsid w:val="000C1E68"/>
    <w:rsid w:val="000C21A8"/>
    <w:rsid w:val="000C4327"/>
    <w:rsid w:val="000C6123"/>
    <w:rsid w:val="000D075C"/>
    <w:rsid w:val="000D08C5"/>
    <w:rsid w:val="000D65D9"/>
    <w:rsid w:val="000D6699"/>
    <w:rsid w:val="000D7A52"/>
    <w:rsid w:val="000E39E6"/>
    <w:rsid w:val="000E401F"/>
    <w:rsid w:val="000E6893"/>
    <w:rsid w:val="000E742F"/>
    <w:rsid w:val="000F19EA"/>
    <w:rsid w:val="000F1EEA"/>
    <w:rsid w:val="000F2392"/>
    <w:rsid w:val="000F5613"/>
    <w:rsid w:val="000F5C07"/>
    <w:rsid w:val="000F6978"/>
    <w:rsid w:val="000F69B1"/>
    <w:rsid w:val="001008A5"/>
    <w:rsid w:val="00101079"/>
    <w:rsid w:val="00107D8A"/>
    <w:rsid w:val="00112B58"/>
    <w:rsid w:val="00113555"/>
    <w:rsid w:val="00120C45"/>
    <w:rsid w:val="001248A7"/>
    <w:rsid w:val="00126895"/>
    <w:rsid w:val="001273B7"/>
    <w:rsid w:val="001301C5"/>
    <w:rsid w:val="00130BBA"/>
    <w:rsid w:val="00131B6F"/>
    <w:rsid w:val="00132834"/>
    <w:rsid w:val="00134E84"/>
    <w:rsid w:val="00136D85"/>
    <w:rsid w:val="00140B46"/>
    <w:rsid w:val="001416FA"/>
    <w:rsid w:val="00142F73"/>
    <w:rsid w:val="00145590"/>
    <w:rsid w:val="00145D08"/>
    <w:rsid w:val="00145F4C"/>
    <w:rsid w:val="001464D3"/>
    <w:rsid w:val="00147BC4"/>
    <w:rsid w:val="0015289B"/>
    <w:rsid w:val="00153F76"/>
    <w:rsid w:val="001566F7"/>
    <w:rsid w:val="001626E8"/>
    <w:rsid w:val="00162F6F"/>
    <w:rsid w:val="00164DF3"/>
    <w:rsid w:val="00166F6C"/>
    <w:rsid w:val="001748B0"/>
    <w:rsid w:val="00175737"/>
    <w:rsid w:val="00176D37"/>
    <w:rsid w:val="001775EC"/>
    <w:rsid w:val="00180CDD"/>
    <w:rsid w:val="001819F3"/>
    <w:rsid w:val="00181D41"/>
    <w:rsid w:val="0018279B"/>
    <w:rsid w:val="00184873"/>
    <w:rsid w:val="001863D8"/>
    <w:rsid w:val="00186CEE"/>
    <w:rsid w:val="00191694"/>
    <w:rsid w:val="00193026"/>
    <w:rsid w:val="00194544"/>
    <w:rsid w:val="00194E9B"/>
    <w:rsid w:val="0019734F"/>
    <w:rsid w:val="001A1E59"/>
    <w:rsid w:val="001A1FB9"/>
    <w:rsid w:val="001A366A"/>
    <w:rsid w:val="001A4859"/>
    <w:rsid w:val="001A595B"/>
    <w:rsid w:val="001A6204"/>
    <w:rsid w:val="001A64D3"/>
    <w:rsid w:val="001A6817"/>
    <w:rsid w:val="001A6F8C"/>
    <w:rsid w:val="001B139B"/>
    <w:rsid w:val="001B2FC0"/>
    <w:rsid w:val="001B4034"/>
    <w:rsid w:val="001B5D64"/>
    <w:rsid w:val="001B5F44"/>
    <w:rsid w:val="001B67AB"/>
    <w:rsid w:val="001C4861"/>
    <w:rsid w:val="001D2E6C"/>
    <w:rsid w:val="001D4362"/>
    <w:rsid w:val="001D4EF1"/>
    <w:rsid w:val="001D5C6B"/>
    <w:rsid w:val="001E0030"/>
    <w:rsid w:val="001E05C5"/>
    <w:rsid w:val="001E3C21"/>
    <w:rsid w:val="001E5DCD"/>
    <w:rsid w:val="001E7A38"/>
    <w:rsid w:val="001F4C38"/>
    <w:rsid w:val="001F4E07"/>
    <w:rsid w:val="001F66CF"/>
    <w:rsid w:val="00202507"/>
    <w:rsid w:val="00204208"/>
    <w:rsid w:val="00204274"/>
    <w:rsid w:val="00204815"/>
    <w:rsid w:val="002144D4"/>
    <w:rsid w:val="00221D3F"/>
    <w:rsid w:val="00222355"/>
    <w:rsid w:val="0022277E"/>
    <w:rsid w:val="00222927"/>
    <w:rsid w:val="002231CB"/>
    <w:rsid w:val="00226FDA"/>
    <w:rsid w:val="00227840"/>
    <w:rsid w:val="00232509"/>
    <w:rsid w:val="00232537"/>
    <w:rsid w:val="00232698"/>
    <w:rsid w:val="00243334"/>
    <w:rsid w:val="00244811"/>
    <w:rsid w:val="002501CE"/>
    <w:rsid w:val="0025031F"/>
    <w:rsid w:val="00251222"/>
    <w:rsid w:val="00252055"/>
    <w:rsid w:val="00256679"/>
    <w:rsid w:val="002626A4"/>
    <w:rsid w:val="00263470"/>
    <w:rsid w:val="0026624A"/>
    <w:rsid w:val="002672EE"/>
    <w:rsid w:val="00267FD9"/>
    <w:rsid w:val="002740E9"/>
    <w:rsid w:val="00275927"/>
    <w:rsid w:val="00275D96"/>
    <w:rsid w:val="00277C45"/>
    <w:rsid w:val="002838B1"/>
    <w:rsid w:val="002911E6"/>
    <w:rsid w:val="00293093"/>
    <w:rsid w:val="0029510C"/>
    <w:rsid w:val="00295460"/>
    <w:rsid w:val="00297757"/>
    <w:rsid w:val="002A014D"/>
    <w:rsid w:val="002A1FA1"/>
    <w:rsid w:val="002A248B"/>
    <w:rsid w:val="002A7CB1"/>
    <w:rsid w:val="002B050A"/>
    <w:rsid w:val="002B19A4"/>
    <w:rsid w:val="002B65BC"/>
    <w:rsid w:val="002B7B3C"/>
    <w:rsid w:val="002C0997"/>
    <w:rsid w:val="002C302A"/>
    <w:rsid w:val="002C3369"/>
    <w:rsid w:val="002C6F70"/>
    <w:rsid w:val="002C7295"/>
    <w:rsid w:val="002C7F65"/>
    <w:rsid w:val="002D0600"/>
    <w:rsid w:val="002D22B5"/>
    <w:rsid w:val="002D54FA"/>
    <w:rsid w:val="002D6F3A"/>
    <w:rsid w:val="002D7442"/>
    <w:rsid w:val="002D7DDB"/>
    <w:rsid w:val="002E1FF4"/>
    <w:rsid w:val="002E3562"/>
    <w:rsid w:val="002E6BAB"/>
    <w:rsid w:val="002F5147"/>
    <w:rsid w:val="002F77AD"/>
    <w:rsid w:val="00302209"/>
    <w:rsid w:val="00302996"/>
    <w:rsid w:val="00306986"/>
    <w:rsid w:val="00307149"/>
    <w:rsid w:val="00307DF5"/>
    <w:rsid w:val="0031172A"/>
    <w:rsid w:val="00311D8A"/>
    <w:rsid w:val="003139FD"/>
    <w:rsid w:val="003201F9"/>
    <w:rsid w:val="00322753"/>
    <w:rsid w:val="00322FAA"/>
    <w:rsid w:val="0032312A"/>
    <w:rsid w:val="00324AB0"/>
    <w:rsid w:val="003263D1"/>
    <w:rsid w:val="003269B6"/>
    <w:rsid w:val="00334537"/>
    <w:rsid w:val="003355D1"/>
    <w:rsid w:val="003371CB"/>
    <w:rsid w:val="00337753"/>
    <w:rsid w:val="0034181E"/>
    <w:rsid w:val="00342D59"/>
    <w:rsid w:val="00342E46"/>
    <w:rsid w:val="00343782"/>
    <w:rsid w:val="00343A76"/>
    <w:rsid w:val="003447C2"/>
    <w:rsid w:val="0034543F"/>
    <w:rsid w:val="00347933"/>
    <w:rsid w:val="0035051D"/>
    <w:rsid w:val="00350AE7"/>
    <w:rsid w:val="00352552"/>
    <w:rsid w:val="00353193"/>
    <w:rsid w:val="00353406"/>
    <w:rsid w:val="003545B5"/>
    <w:rsid w:val="003546FF"/>
    <w:rsid w:val="00357E83"/>
    <w:rsid w:val="00357FA9"/>
    <w:rsid w:val="00360127"/>
    <w:rsid w:val="00364A73"/>
    <w:rsid w:val="0037055B"/>
    <w:rsid w:val="003715FF"/>
    <w:rsid w:val="003720BC"/>
    <w:rsid w:val="0037371F"/>
    <w:rsid w:val="003810D7"/>
    <w:rsid w:val="0038401C"/>
    <w:rsid w:val="003852E2"/>
    <w:rsid w:val="0038723E"/>
    <w:rsid w:val="003934DB"/>
    <w:rsid w:val="00393A22"/>
    <w:rsid w:val="003941B5"/>
    <w:rsid w:val="0039478C"/>
    <w:rsid w:val="003978DD"/>
    <w:rsid w:val="003A3F0D"/>
    <w:rsid w:val="003A5355"/>
    <w:rsid w:val="003B025C"/>
    <w:rsid w:val="003B1003"/>
    <w:rsid w:val="003B2FCC"/>
    <w:rsid w:val="003B4E6D"/>
    <w:rsid w:val="003B5F31"/>
    <w:rsid w:val="003B7305"/>
    <w:rsid w:val="003B74FF"/>
    <w:rsid w:val="003C0679"/>
    <w:rsid w:val="003C1E3B"/>
    <w:rsid w:val="003C3613"/>
    <w:rsid w:val="003C44DD"/>
    <w:rsid w:val="003C4962"/>
    <w:rsid w:val="003C4AEE"/>
    <w:rsid w:val="003C552B"/>
    <w:rsid w:val="003C73BD"/>
    <w:rsid w:val="003D0D8E"/>
    <w:rsid w:val="003D1367"/>
    <w:rsid w:val="003D33D5"/>
    <w:rsid w:val="003D437B"/>
    <w:rsid w:val="003D573A"/>
    <w:rsid w:val="003D6298"/>
    <w:rsid w:val="003E140B"/>
    <w:rsid w:val="003E239C"/>
    <w:rsid w:val="003E6D2D"/>
    <w:rsid w:val="003F0D88"/>
    <w:rsid w:val="003F14FC"/>
    <w:rsid w:val="003F151A"/>
    <w:rsid w:val="003F2F4D"/>
    <w:rsid w:val="003F5756"/>
    <w:rsid w:val="003F5770"/>
    <w:rsid w:val="003F6764"/>
    <w:rsid w:val="003F6DE6"/>
    <w:rsid w:val="003F6EC6"/>
    <w:rsid w:val="004038E4"/>
    <w:rsid w:val="00404993"/>
    <w:rsid w:val="0040505C"/>
    <w:rsid w:val="00406A6B"/>
    <w:rsid w:val="004079CA"/>
    <w:rsid w:val="004122D0"/>
    <w:rsid w:val="00412BF7"/>
    <w:rsid w:val="004134AA"/>
    <w:rsid w:val="00414CEA"/>
    <w:rsid w:val="00417674"/>
    <w:rsid w:val="00417BC4"/>
    <w:rsid w:val="00420A34"/>
    <w:rsid w:val="00420DD8"/>
    <w:rsid w:val="004243FE"/>
    <w:rsid w:val="004246CC"/>
    <w:rsid w:val="004246D3"/>
    <w:rsid w:val="004258FD"/>
    <w:rsid w:val="00431D4D"/>
    <w:rsid w:val="0043613E"/>
    <w:rsid w:val="00442024"/>
    <w:rsid w:val="0044235E"/>
    <w:rsid w:val="00442D07"/>
    <w:rsid w:val="004478D6"/>
    <w:rsid w:val="00447D1F"/>
    <w:rsid w:val="004512A4"/>
    <w:rsid w:val="00453B0D"/>
    <w:rsid w:val="00453CA3"/>
    <w:rsid w:val="0045666B"/>
    <w:rsid w:val="0046020B"/>
    <w:rsid w:val="00461C4D"/>
    <w:rsid w:val="00461CD6"/>
    <w:rsid w:val="004621F3"/>
    <w:rsid w:val="00463A42"/>
    <w:rsid w:val="004641B4"/>
    <w:rsid w:val="00467059"/>
    <w:rsid w:val="00467110"/>
    <w:rsid w:val="0047165B"/>
    <w:rsid w:val="00472B3F"/>
    <w:rsid w:val="004741F1"/>
    <w:rsid w:val="0047446C"/>
    <w:rsid w:val="00474707"/>
    <w:rsid w:val="004801C7"/>
    <w:rsid w:val="004822F8"/>
    <w:rsid w:val="00486760"/>
    <w:rsid w:val="00486B5B"/>
    <w:rsid w:val="0048763E"/>
    <w:rsid w:val="0049328A"/>
    <w:rsid w:val="00493A41"/>
    <w:rsid w:val="0049514A"/>
    <w:rsid w:val="00497B0C"/>
    <w:rsid w:val="00497EEA"/>
    <w:rsid w:val="004A440B"/>
    <w:rsid w:val="004A655F"/>
    <w:rsid w:val="004B1653"/>
    <w:rsid w:val="004B1CEB"/>
    <w:rsid w:val="004B2473"/>
    <w:rsid w:val="004B2660"/>
    <w:rsid w:val="004B6243"/>
    <w:rsid w:val="004B6271"/>
    <w:rsid w:val="004B64F6"/>
    <w:rsid w:val="004B7D16"/>
    <w:rsid w:val="004C25C9"/>
    <w:rsid w:val="004C3655"/>
    <w:rsid w:val="004C4064"/>
    <w:rsid w:val="004C4F26"/>
    <w:rsid w:val="004C74F7"/>
    <w:rsid w:val="004D05F6"/>
    <w:rsid w:val="004D24EC"/>
    <w:rsid w:val="004D6556"/>
    <w:rsid w:val="004E031A"/>
    <w:rsid w:val="004E0B36"/>
    <w:rsid w:val="004E1C44"/>
    <w:rsid w:val="004E3112"/>
    <w:rsid w:val="004E3140"/>
    <w:rsid w:val="004E327E"/>
    <w:rsid w:val="004E58BB"/>
    <w:rsid w:val="004E64F8"/>
    <w:rsid w:val="004F1D47"/>
    <w:rsid w:val="004F208B"/>
    <w:rsid w:val="004F21E0"/>
    <w:rsid w:val="004F3671"/>
    <w:rsid w:val="004F429D"/>
    <w:rsid w:val="00502622"/>
    <w:rsid w:val="0050265A"/>
    <w:rsid w:val="005043A6"/>
    <w:rsid w:val="0051013E"/>
    <w:rsid w:val="00512550"/>
    <w:rsid w:val="0051280D"/>
    <w:rsid w:val="00512C07"/>
    <w:rsid w:val="00514E42"/>
    <w:rsid w:val="00517343"/>
    <w:rsid w:val="00517C30"/>
    <w:rsid w:val="0052365D"/>
    <w:rsid w:val="005237F3"/>
    <w:rsid w:val="00523F32"/>
    <w:rsid w:val="00524F5F"/>
    <w:rsid w:val="005257AF"/>
    <w:rsid w:val="00525BBF"/>
    <w:rsid w:val="00526079"/>
    <w:rsid w:val="005271B0"/>
    <w:rsid w:val="005301B7"/>
    <w:rsid w:val="00531052"/>
    <w:rsid w:val="0053404F"/>
    <w:rsid w:val="00535B44"/>
    <w:rsid w:val="00540BF8"/>
    <w:rsid w:val="00540F23"/>
    <w:rsid w:val="00544CF5"/>
    <w:rsid w:val="00545176"/>
    <w:rsid w:val="00545C4D"/>
    <w:rsid w:val="00552562"/>
    <w:rsid w:val="0055258E"/>
    <w:rsid w:val="00553295"/>
    <w:rsid w:val="00553726"/>
    <w:rsid w:val="00554B53"/>
    <w:rsid w:val="00556E6F"/>
    <w:rsid w:val="00557C70"/>
    <w:rsid w:val="005609AD"/>
    <w:rsid w:val="00561CF0"/>
    <w:rsid w:val="00561FB9"/>
    <w:rsid w:val="0056401D"/>
    <w:rsid w:val="00565F8E"/>
    <w:rsid w:val="005666F7"/>
    <w:rsid w:val="005711F6"/>
    <w:rsid w:val="005736A3"/>
    <w:rsid w:val="00573A64"/>
    <w:rsid w:val="00574CD1"/>
    <w:rsid w:val="00577680"/>
    <w:rsid w:val="00580A5A"/>
    <w:rsid w:val="00580EDD"/>
    <w:rsid w:val="00586738"/>
    <w:rsid w:val="005908C5"/>
    <w:rsid w:val="00591BF8"/>
    <w:rsid w:val="0059503C"/>
    <w:rsid w:val="0059654D"/>
    <w:rsid w:val="005A1494"/>
    <w:rsid w:val="005A1BC6"/>
    <w:rsid w:val="005A33F6"/>
    <w:rsid w:val="005A36AF"/>
    <w:rsid w:val="005A46C0"/>
    <w:rsid w:val="005A4F06"/>
    <w:rsid w:val="005A6813"/>
    <w:rsid w:val="005A7929"/>
    <w:rsid w:val="005B00C2"/>
    <w:rsid w:val="005B15BA"/>
    <w:rsid w:val="005B1F23"/>
    <w:rsid w:val="005B21F6"/>
    <w:rsid w:val="005B7ACF"/>
    <w:rsid w:val="005C22FC"/>
    <w:rsid w:val="005C548B"/>
    <w:rsid w:val="005C6536"/>
    <w:rsid w:val="005C7C14"/>
    <w:rsid w:val="005D048C"/>
    <w:rsid w:val="005D0EE8"/>
    <w:rsid w:val="005D1539"/>
    <w:rsid w:val="005D2551"/>
    <w:rsid w:val="005D2FFE"/>
    <w:rsid w:val="005D663D"/>
    <w:rsid w:val="005E072D"/>
    <w:rsid w:val="005E508F"/>
    <w:rsid w:val="005F3AB5"/>
    <w:rsid w:val="005F4B2F"/>
    <w:rsid w:val="006027CB"/>
    <w:rsid w:val="00603248"/>
    <w:rsid w:val="00604F20"/>
    <w:rsid w:val="00605CDA"/>
    <w:rsid w:val="0060759E"/>
    <w:rsid w:val="00610489"/>
    <w:rsid w:val="00611C74"/>
    <w:rsid w:val="0062168B"/>
    <w:rsid w:val="0062218C"/>
    <w:rsid w:val="00622793"/>
    <w:rsid w:val="00624FDD"/>
    <w:rsid w:val="00625668"/>
    <w:rsid w:val="006276CE"/>
    <w:rsid w:val="00627EB2"/>
    <w:rsid w:val="00631279"/>
    <w:rsid w:val="0063234F"/>
    <w:rsid w:val="00644779"/>
    <w:rsid w:val="00645020"/>
    <w:rsid w:val="00646228"/>
    <w:rsid w:val="006473D6"/>
    <w:rsid w:val="0064751D"/>
    <w:rsid w:val="00647F58"/>
    <w:rsid w:val="0065332C"/>
    <w:rsid w:val="00656186"/>
    <w:rsid w:val="00661FF5"/>
    <w:rsid w:val="00663164"/>
    <w:rsid w:val="00663365"/>
    <w:rsid w:val="0066368B"/>
    <w:rsid w:val="0066379C"/>
    <w:rsid w:val="00666963"/>
    <w:rsid w:val="00666EFA"/>
    <w:rsid w:val="0066751E"/>
    <w:rsid w:val="00667A05"/>
    <w:rsid w:val="00667E4C"/>
    <w:rsid w:val="00671B47"/>
    <w:rsid w:val="00672D16"/>
    <w:rsid w:val="00674D9D"/>
    <w:rsid w:val="006762FB"/>
    <w:rsid w:val="006764A8"/>
    <w:rsid w:val="00682148"/>
    <w:rsid w:val="00686E89"/>
    <w:rsid w:val="00690111"/>
    <w:rsid w:val="00690F29"/>
    <w:rsid w:val="00695619"/>
    <w:rsid w:val="0069612B"/>
    <w:rsid w:val="006961B4"/>
    <w:rsid w:val="006A055B"/>
    <w:rsid w:val="006A18B0"/>
    <w:rsid w:val="006A2173"/>
    <w:rsid w:val="006A3FE1"/>
    <w:rsid w:val="006B04E0"/>
    <w:rsid w:val="006B1C95"/>
    <w:rsid w:val="006B29A3"/>
    <w:rsid w:val="006B2D18"/>
    <w:rsid w:val="006B3780"/>
    <w:rsid w:val="006B41FD"/>
    <w:rsid w:val="006B57FD"/>
    <w:rsid w:val="006B5DE2"/>
    <w:rsid w:val="006B7C12"/>
    <w:rsid w:val="006C000D"/>
    <w:rsid w:val="006C2321"/>
    <w:rsid w:val="006C4A69"/>
    <w:rsid w:val="006C65DD"/>
    <w:rsid w:val="006C6637"/>
    <w:rsid w:val="006D0248"/>
    <w:rsid w:val="006D7ED2"/>
    <w:rsid w:val="006E70E4"/>
    <w:rsid w:val="006F19A3"/>
    <w:rsid w:val="006F2CCF"/>
    <w:rsid w:val="006F3141"/>
    <w:rsid w:val="006F3CDD"/>
    <w:rsid w:val="006F3DC3"/>
    <w:rsid w:val="006F4248"/>
    <w:rsid w:val="00706054"/>
    <w:rsid w:val="0070642E"/>
    <w:rsid w:val="00707353"/>
    <w:rsid w:val="00710EE7"/>
    <w:rsid w:val="007153CC"/>
    <w:rsid w:val="00723FD4"/>
    <w:rsid w:val="00724384"/>
    <w:rsid w:val="00726563"/>
    <w:rsid w:val="00730C9C"/>
    <w:rsid w:val="007311DB"/>
    <w:rsid w:val="00732702"/>
    <w:rsid w:val="00732BBF"/>
    <w:rsid w:val="00732DD2"/>
    <w:rsid w:val="007349FB"/>
    <w:rsid w:val="007356EE"/>
    <w:rsid w:val="007360D1"/>
    <w:rsid w:val="00741054"/>
    <w:rsid w:val="00741A3F"/>
    <w:rsid w:val="00742A00"/>
    <w:rsid w:val="00742C68"/>
    <w:rsid w:val="0074348A"/>
    <w:rsid w:val="00744AD0"/>
    <w:rsid w:val="0074553C"/>
    <w:rsid w:val="00747226"/>
    <w:rsid w:val="00747F45"/>
    <w:rsid w:val="00750497"/>
    <w:rsid w:val="00753487"/>
    <w:rsid w:val="007557F9"/>
    <w:rsid w:val="00760E06"/>
    <w:rsid w:val="007641B2"/>
    <w:rsid w:val="0076628B"/>
    <w:rsid w:val="0076639C"/>
    <w:rsid w:val="007663BD"/>
    <w:rsid w:val="00771704"/>
    <w:rsid w:val="007734D7"/>
    <w:rsid w:val="00773CB3"/>
    <w:rsid w:val="0077412A"/>
    <w:rsid w:val="007749CB"/>
    <w:rsid w:val="00777922"/>
    <w:rsid w:val="00777A9F"/>
    <w:rsid w:val="007833A7"/>
    <w:rsid w:val="00783D68"/>
    <w:rsid w:val="007851A6"/>
    <w:rsid w:val="00785AD6"/>
    <w:rsid w:val="00790962"/>
    <w:rsid w:val="00792053"/>
    <w:rsid w:val="00795D19"/>
    <w:rsid w:val="0079678E"/>
    <w:rsid w:val="00796C0F"/>
    <w:rsid w:val="007A1011"/>
    <w:rsid w:val="007A5AFD"/>
    <w:rsid w:val="007A5C21"/>
    <w:rsid w:val="007A71BE"/>
    <w:rsid w:val="007B02E3"/>
    <w:rsid w:val="007B03BA"/>
    <w:rsid w:val="007B1146"/>
    <w:rsid w:val="007B1AE1"/>
    <w:rsid w:val="007B3277"/>
    <w:rsid w:val="007B64BF"/>
    <w:rsid w:val="007B7FE9"/>
    <w:rsid w:val="007C0D9A"/>
    <w:rsid w:val="007C4633"/>
    <w:rsid w:val="007C5261"/>
    <w:rsid w:val="007C5C31"/>
    <w:rsid w:val="007C5E87"/>
    <w:rsid w:val="007D1BF1"/>
    <w:rsid w:val="007D5C07"/>
    <w:rsid w:val="007D5EF6"/>
    <w:rsid w:val="007D7458"/>
    <w:rsid w:val="007D7B91"/>
    <w:rsid w:val="007E32B7"/>
    <w:rsid w:val="007E484D"/>
    <w:rsid w:val="007E495E"/>
    <w:rsid w:val="007E64B9"/>
    <w:rsid w:val="007F24C9"/>
    <w:rsid w:val="007F7131"/>
    <w:rsid w:val="007F7B00"/>
    <w:rsid w:val="00802F20"/>
    <w:rsid w:val="00806689"/>
    <w:rsid w:val="008135DA"/>
    <w:rsid w:val="0081380C"/>
    <w:rsid w:val="00813FDB"/>
    <w:rsid w:val="00814BAA"/>
    <w:rsid w:val="008160AC"/>
    <w:rsid w:val="008204AD"/>
    <w:rsid w:val="00820F76"/>
    <w:rsid w:val="008223C0"/>
    <w:rsid w:val="00827A93"/>
    <w:rsid w:val="00827DC5"/>
    <w:rsid w:val="00827FBB"/>
    <w:rsid w:val="00830832"/>
    <w:rsid w:val="00830A47"/>
    <w:rsid w:val="008312C9"/>
    <w:rsid w:val="00835655"/>
    <w:rsid w:val="00835716"/>
    <w:rsid w:val="008362D4"/>
    <w:rsid w:val="00836EA9"/>
    <w:rsid w:val="008375D4"/>
    <w:rsid w:val="00841987"/>
    <w:rsid w:val="008428F3"/>
    <w:rsid w:val="00843E97"/>
    <w:rsid w:val="00844DA9"/>
    <w:rsid w:val="00845012"/>
    <w:rsid w:val="008453DB"/>
    <w:rsid w:val="00845719"/>
    <w:rsid w:val="00846520"/>
    <w:rsid w:val="00846555"/>
    <w:rsid w:val="008475D7"/>
    <w:rsid w:val="008477AB"/>
    <w:rsid w:val="00850AA2"/>
    <w:rsid w:val="0085220E"/>
    <w:rsid w:val="00852B57"/>
    <w:rsid w:val="0085519A"/>
    <w:rsid w:val="00855982"/>
    <w:rsid w:val="00856B14"/>
    <w:rsid w:val="00857FAE"/>
    <w:rsid w:val="008605B1"/>
    <w:rsid w:val="008628C7"/>
    <w:rsid w:val="0086595C"/>
    <w:rsid w:val="00866E38"/>
    <w:rsid w:val="008716B6"/>
    <w:rsid w:val="0087208A"/>
    <w:rsid w:val="00875CA2"/>
    <w:rsid w:val="00880E4F"/>
    <w:rsid w:val="008811D5"/>
    <w:rsid w:val="008826B9"/>
    <w:rsid w:val="00883C30"/>
    <w:rsid w:val="0088586A"/>
    <w:rsid w:val="00886E3C"/>
    <w:rsid w:val="0089082F"/>
    <w:rsid w:val="00890893"/>
    <w:rsid w:val="00891448"/>
    <w:rsid w:val="00893858"/>
    <w:rsid w:val="00893934"/>
    <w:rsid w:val="008959F7"/>
    <w:rsid w:val="008966D0"/>
    <w:rsid w:val="008A1330"/>
    <w:rsid w:val="008A38D4"/>
    <w:rsid w:val="008A3A3D"/>
    <w:rsid w:val="008A49DB"/>
    <w:rsid w:val="008A4BF4"/>
    <w:rsid w:val="008A4ED2"/>
    <w:rsid w:val="008A5E79"/>
    <w:rsid w:val="008A6943"/>
    <w:rsid w:val="008B021D"/>
    <w:rsid w:val="008B0D69"/>
    <w:rsid w:val="008B21AD"/>
    <w:rsid w:val="008B4773"/>
    <w:rsid w:val="008B4776"/>
    <w:rsid w:val="008B7E66"/>
    <w:rsid w:val="008C0747"/>
    <w:rsid w:val="008C3C3E"/>
    <w:rsid w:val="008C5EC2"/>
    <w:rsid w:val="008C6F20"/>
    <w:rsid w:val="008C70C7"/>
    <w:rsid w:val="008C791B"/>
    <w:rsid w:val="008D3E28"/>
    <w:rsid w:val="008D3FE0"/>
    <w:rsid w:val="008D605C"/>
    <w:rsid w:val="008D6DEF"/>
    <w:rsid w:val="008E20EC"/>
    <w:rsid w:val="008E3A62"/>
    <w:rsid w:val="008E5986"/>
    <w:rsid w:val="008E6B73"/>
    <w:rsid w:val="008E6CAD"/>
    <w:rsid w:val="008E71EF"/>
    <w:rsid w:val="008F0D4F"/>
    <w:rsid w:val="008F2D29"/>
    <w:rsid w:val="008F3071"/>
    <w:rsid w:val="008F3D3A"/>
    <w:rsid w:val="008F5184"/>
    <w:rsid w:val="008F5C97"/>
    <w:rsid w:val="008F7A8A"/>
    <w:rsid w:val="009030B0"/>
    <w:rsid w:val="0090374A"/>
    <w:rsid w:val="009040C2"/>
    <w:rsid w:val="00911A96"/>
    <w:rsid w:val="009123CE"/>
    <w:rsid w:val="009125EF"/>
    <w:rsid w:val="009137CB"/>
    <w:rsid w:val="00913B4E"/>
    <w:rsid w:val="00913E07"/>
    <w:rsid w:val="00914899"/>
    <w:rsid w:val="00914B11"/>
    <w:rsid w:val="0091587E"/>
    <w:rsid w:val="00915EAF"/>
    <w:rsid w:val="00915F36"/>
    <w:rsid w:val="009162A8"/>
    <w:rsid w:val="0091687A"/>
    <w:rsid w:val="009168DD"/>
    <w:rsid w:val="00920642"/>
    <w:rsid w:val="00920E87"/>
    <w:rsid w:val="0092160D"/>
    <w:rsid w:val="009243B0"/>
    <w:rsid w:val="00925491"/>
    <w:rsid w:val="00926F57"/>
    <w:rsid w:val="00927680"/>
    <w:rsid w:val="009276AE"/>
    <w:rsid w:val="00932A3D"/>
    <w:rsid w:val="00934AC0"/>
    <w:rsid w:val="00935F9A"/>
    <w:rsid w:val="009371CC"/>
    <w:rsid w:val="009377A5"/>
    <w:rsid w:val="00942772"/>
    <w:rsid w:val="00943DB8"/>
    <w:rsid w:val="009529C2"/>
    <w:rsid w:val="00953534"/>
    <w:rsid w:val="00956CC1"/>
    <w:rsid w:val="009575B1"/>
    <w:rsid w:val="00960A69"/>
    <w:rsid w:val="00970A45"/>
    <w:rsid w:val="00970CD4"/>
    <w:rsid w:val="00974A84"/>
    <w:rsid w:val="00975698"/>
    <w:rsid w:val="00976A3D"/>
    <w:rsid w:val="00977578"/>
    <w:rsid w:val="00977BB7"/>
    <w:rsid w:val="009859BD"/>
    <w:rsid w:val="00992246"/>
    <w:rsid w:val="00993757"/>
    <w:rsid w:val="0099413C"/>
    <w:rsid w:val="00994965"/>
    <w:rsid w:val="009954D0"/>
    <w:rsid w:val="00996DE2"/>
    <w:rsid w:val="009A00F2"/>
    <w:rsid w:val="009A70F9"/>
    <w:rsid w:val="009A7CA8"/>
    <w:rsid w:val="009B0FDB"/>
    <w:rsid w:val="009B0FF3"/>
    <w:rsid w:val="009B396A"/>
    <w:rsid w:val="009B5071"/>
    <w:rsid w:val="009B5A97"/>
    <w:rsid w:val="009B6178"/>
    <w:rsid w:val="009C018B"/>
    <w:rsid w:val="009C16BE"/>
    <w:rsid w:val="009C22E2"/>
    <w:rsid w:val="009C3D23"/>
    <w:rsid w:val="009C3E87"/>
    <w:rsid w:val="009D11E4"/>
    <w:rsid w:val="009D123B"/>
    <w:rsid w:val="009D1D47"/>
    <w:rsid w:val="009D4338"/>
    <w:rsid w:val="009D435B"/>
    <w:rsid w:val="009D461C"/>
    <w:rsid w:val="009D4860"/>
    <w:rsid w:val="009D49E7"/>
    <w:rsid w:val="009D5C3A"/>
    <w:rsid w:val="009D7CA7"/>
    <w:rsid w:val="009E2C77"/>
    <w:rsid w:val="009E32EF"/>
    <w:rsid w:val="009E479A"/>
    <w:rsid w:val="009E48E1"/>
    <w:rsid w:val="009E61DF"/>
    <w:rsid w:val="009E7D8B"/>
    <w:rsid w:val="009F0907"/>
    <w:rsid w:val="009F2B39"/>
    <w:rsid w:val="009F3894"/>
    <w:rsid w:val="009F3CD3"/>
    <w:rsid w:val="009F3E8B"/>
    <w:rsid w:val="009F479F"/>
    <w:rsid w:val="009F5401"/>
    <w:rsid w:val="00A0081D"/>
    <w:rsid w:val="00A02746"/>
    <w:rsid w:val="00A02AAA"/>
    <w:rsid w:val="00A0561A"/>
    <w:rsid w:val="00A07C0B"/>
    <w:rsid w:val="00A10484"/>
    <w:rsid w:val="00A132D5"/>
    <w:rsid w:val="00A1373A"/>
    <w:rsid w:val="00A2107E"/>
    <w:rsid w:val="00A217B1"/>
    <w:rsid w:val="00A31537"/>
    <w:rsid w:val="00A31B75"/>
    <w:rsid w:val="00A328E9"/>
    <w:rsid w:val="00A33B2E"/>
    <w:rsid w:val="00A358AF"/>
    <w:rsid w:val="00A35EAA"/>
    <w:rsid w:val="00A37513"/>
    <w:rsid w:val="00A37610"/>
    <w:rsid w:val="00A4025C"/>
    <w:rsid w:val="00A41382"/>
    <w:rsid w:val="00A41E7E"/>
    <w:rsid w:val="00A42735"/>
    <w:rsid w:val="00A42A28"/>
    <w:rsid w:val="00A43224"/>
    <w:rsid w:val="00A43C93"/>
    <w:rsid w:val="00A5352C"/>
    <w:rsid w:val="00A53CE8"/>
    <w:rsid w:val="00A54CC5"/>
    <w:rsid w:val="00A54E4E"/>
    <w:rsid w:val="00A60532"/>
    <w:rsid w:val="00A60B14"/>
    <w:rsid w:val="00A62B7D"/>
    <w:rsid w:val="00A64A58"/>
    <w:rsid w:val="00A66ECC"/>
    <w:rsid w:val="00A670B2"/>
    <w:rsid w:val="00A67231"/>
    <w:rsid w:val="00A677AB"/>
    <w:rsid w:val="00A7308E"/>
    <w:rsid w:val="00A76439"/>
    <w:rsid w:val="00A8008F"/>
    <w:rsid w:val="00A80B97"/>
    <w:rsid w:val="00A855FB"/>
    <w:rsid w:val="00A8617F"/>
    <w:rsid w:val="00A90293"/>
    <w:rsid w:val="00A90377"/>
    <w:rsid w:val="00A913E5"/>
    <w:rsid w:val="00A91FB0"/>
    <w:rsid w:val="00A94AC7"/>
    <w:rsid w:val="00A964D5"/>
    <w:rsid w:val="00AA00C2"/>
    <w:rsid w:val="00AA2310"/>
    <w:rsid w:val="00AA2495"/>
    <w:rsid w:val="00AA25C7"/>
    <w:rsid w:val="00AA6251"/>
    <w:rsid w:val="00AA626B"/>
    <w:rsid w:val="00AA685E"/>
    <w:rsid w:val="00AA697F"/>
    <w:rsid w:val="00AA6FF8"/>
    <w:rsid w:val="00AB0502"/>
    <w:rsid w:val="00AB0B0B"/>
    <w:rsid w:val="00AB1E13"/>
    <w:rsid w:val="00AB4A1E"/>
    <w:rsid w:val="00AB4EE5"/>
    <w:rsid w:val="00AB679D"/>
    <w:rsid w:val="00AB69B9"/>
    <w:rsid w:val="00AC00CD"/>
    <w:rsid w:val="00AC106E"/>
    <w:rsid w:val="00AC4DF0"/>
    <w:rsid w:val="00AC58CE"/>
    <w:rsid w:val="00AC62DB"/>
    <w:rsid w:val="00AC72F9"/>
    <w:rsid w:val="00AC79E5"/>
    <w:rsid w:val="00AC7E31"/>
    <w:rsid w:val="00AD0E90"/>
    <w:rsid w:val="00AD16ED"/>
    <w:rsid w:val="00AD19A2"/>
    <w:rsid w:val="00AD38F1"/>
    <w:rsid w:val="00AD3F4B"/>
    <w:rsid w:val="00AD5D73"/>
    <w:rsid w:val="00AD73DF"/>
    <w:rsid w:val="00AE1AEC"/>
    <w:rsid w:val="00AE31BE"/>
    <w:rsid w:val="00AF0E0D"/>
    <w:rsid w:val="00AF2BF6"/>
    <w:rsid w:val="00AF3695"/>
    <w:rsid w:val="00AF3BA7"/>
    <w:rsid w:val="00AF432B"/>
    <w:rsid w:val="00B008C8"/>
    <w:rsid w:val="00B047FA"/>
    <w:rsid w:val="00B15B4B"/>
    <w:rsid w:val="00B1634E"/>
    <w:rsid w:val="00B214F8"/>
    <w:rsid w:val="00B22A85"/>
    <w:rsid w:val="00B24C42"/>
    <w:rsid w:val="00B268A7"/>
    <w:rsid w:val="00B302D3"/>
    <w:rsid w:val="00B364CE"/>
    <w:rsid w:val="00B41ABA"/>
    <w:rsid w:val="00B4233C"/>
    <w:rsid w:val="00B44227"/>
    <w:rsid w:val="00B45E5D"/>
    <w:rsid w:val="00B51E9F"/>
    <w:rsid w:val="00B5282E"/>
    <w:rsid w:val="00B551AD"/>
    <w:rsid w:val="00B5641C"/>
    <w:rsid w:val="00B5767A"/>
    <w:rsid w:val="00B618AD"/>
    <w:rsid w:val="00B62712"/>
    <w:rsid w:val="00B644BA"/>
    <w:rsid w:val="00B7194E"/>
    <w:rsid w:val="00B71C03"/>
    <w:rsid w:val="00B72714"/>
    <w:rsid w:val="00B73ED7"/>
    <w:rsid w:val="00B75F36"/>
    <w:rsid w:val="00B816E9"/>
    <w:rsid w:val="00B86536"/>
    <w:rsid w:val="00B86C27"/>
    <w:rsid w:val="00B90186"/>
    <w:rsid w:val="00B903E2"/>
    <w:rsid w:val="00B9075A"/>
    <w:rsid w:val="00B91150"/>
    <w:rsid w:val="00B91A33"/>
    <w:rsid w:val="00B923FF"/>
    <w:rsid w:val="00B926F3"/>
    <w:rsid w:val="00B93D2F"/>
    <w:rsid w:val="00BA0288"/>
    <w:rsid w:val="00BA1704"/>
    <w:rsid w:val="00BA29DC"/>
    <w:rsid w:val="00BA4529"/>
    <w:rsid w:val="00BA4D59"/>
    <w:rsid w:val="00BA4F46"/>
    <w:rsid w:val="00BA592D"/>
    <w:rsid w:val="00BB0DFC"/>
    <w:rsid w:val="00BB13EC"/>
    <w:rsid w:val="00BB56B9"/>
    <w:rsid w:val="00BB63C2"/>
    <w:rsid w:val="00BB656A"/>
    <w:rsid w:val="00BB6BC0"/>
    <w:rsid w:val="00BC2207"/>
    <w:rsid w:val="00BC3327"/>
    <w:rsid w:val="00BC38FE"/>
    <w:rsid w:val="00BD1FB3"/>
    <w:rsid w:val="00BD359C"/>
    <w:rsid w:val="00BD3AEA"/>
    <w:rsid w:val="00BD7819"/>
    <w:rsid w:val="00BE114C"/>
    <w:rsid w:val="00BE5774"/>
    <w:rsid w:val="00BE5CD3"/>
    <w:rsid w:val="00BE6C64"/>
    <w:rsid w:val="00BE7FF9"/>
    <w:rsid w:val="00BF1984"/>
    <w:rsid w:val="00BF39E5"/>
    <w:rsid w:val="00BF5EBD"/>
    <w:rsid w:val="00BF7883"/>
    <w:rsid w:val="00BF7D31"/>
    <w:rsid w:val="00C0001E"/>
    <w:rsid w:val="00C00DAF"/>
    <w:rsid w:val="00C01747"/>
    <w:rsid w:val="00C033D7"/>
    <w:rsid w:val="00C05B7E"/>
    <w:rsid w:val="00C0634B"/>
    <w:rsid w:val="00C10038"/>
    <w:rsid w:val="00C101DA"/>
    <w:rsid w:val="00C13484"/>
    <w:rsid w:val="00C13EEB"/>
    <w:rsid w:val="00C1674E"/>
    <w:rsid w:val="00C171CB"/>
    <w:rsid w:val="00C2058C"/>
    <w:rsid w:val="00C21BC0"/>
    <w:rsid w:val="00C23025"/>
    <w:rsid w:val="00C23A0F"/>
    <w:rsid w:val="00C27627"/>
    <w:rsid w:val="00C30F53"/>
    <w:rsid w:val="00C31E34"/>
    <w:rsid w:val="00C32422"/>
    <w:rsid w:val="00C3357E"/>
    <w:rsid w:val="00C34369"/>
    <w:rsid w:val="00C345E1"/>
    <w:rsid w:val="00C35104"/>
    <w:rsid w:val="00C351B7"/>
    <w:rsid w:val="00C372E7"/>
    <w:rsid w:val="00C42005"/>
    <w:rsid w:val="00C42C47"/>
    <w:rsid w:val="00C42D5C"/>
    <w:rsid w:val="00C44077"/>
    <w:rsid w:val="00C44A01"/>
    <w:rsid w:val="00C45C95"/>
    <w:rsid w:val="00C45EB4"/>
    <w:rsid w:val="00C5157E"/>
    <w:rsid w:val="00C51C05"/>
    <w:rsid w:val="00C52EF8"/>
    <w:rsid w:val="00C533EC"/>
    <w:rsid w:val="00C53DC1"/>
    <w:rsid w:val="00C542CA"/>
    <w:rsid w:val="00C65756"/>
    <w:rsid w:val="00C66AD5"/>
    <w:rsid w:val="00C71350"/>
    <w:rsid w:val="00C7266D"/>
    <w:rsid w:val="00C76B43"/>
    <w:rsid w:val="00C77A26"/>
    <w:rsid w:val="00C81109"/>
    <w:rsid w:val="00C82209"/>
    <w:rsid w:val="00C91672"/>
    <w:rsid w:val="00C92406"/>
    <w:rsid w:val="00C94011"/>
    <w:rsid w:val="00C95D81"/>
    <w:rsid w:val="00C965A9"/>
    <w:rsid w:val="00C9716E"/>
    <w:rsid w:val="00CA056D"/>
    <w:rsid w:val="00CA242D"/>
    <w:rsid w:val="00CA2BAB"/>
    <w:rsid w:val="00CA2E64"/>
    <w:rsid w:val="00CA4FFF"/>
    <w:rsid w:val="00CA67EA"/>
    <w:rsid w:val="00CA7402"/>
    <w:rsid w:val="00CB0172"/>
    <w:rsid w:val="00CC22A4"/>
    <w:rsid w:val="00CC44A2"/>
    <w:rsid w:val="00CC569B"/>
    <w:rsid w:val="00CC62F9"/>
    <w:rsid w:val="00CC70E6"/>
    <w:rsid w:val="00CD0F07"/>
    <w:rsid w:val="00CD4D9E"/>
    <w:rsid w:val="00CD7698"/>
    <w:rsid w:val="00CD7816"/>
    <w:rsid w:val="00CD78C4"/>
    <w:rsid w:val="00CE5D0E"/>
    <w:rsid w:val="00CE7446"/>
    <w:rsid w:val="00CF1BFB"/>
    <w:rsid w:val="00CF203D"/>
    <w:rsid w:val="00CF24B7"/>
    <w:rsid w:val="00CF4ABB"/>
    <w:rsid w:val="00CF551B"/>
    <w:rsid w:val="00CF5886"/>
    <w:rsid w:val="00CF5A09"/>
    <w:rsid w:val="00D0006D"/>
    <w:rsid w:val="00D04182"/>
    <w:rsid w:val="00D053F4"/>
    <w:rsid w:val="00D056D6"/>
    <w:rsid w:val="00D0576E"/>
    <w:rsid w:val="00D10C6B"/>
    <w:rsid w:val="00D14277"/>
    <w:rsid w:val="00D14C10"/>
    <w:rsid w:val="00D14ED5"/>
    <w:rsid w:val="00D15413"/>
    <w:rsid w:val="00D1612E"/>
    <w:rsid w:val="00D17C80"/>
    <w:rsid w:val="00D207CF"/>
    <w:rsid w:val="00D21E6B"/>
    <w:rsid w:val="00D251E7"/>
    <w:rsid w:val="00D25657"/>
    <w:rsid w:val="00D27C09"/>
    <w:rsid w:val="00D27EFD"/>
    <w:rsid w:val="00D31BD7"/>
    <w:rsid w:val="00D32F33"/>
    <w:rsid w:val="00D3366E"/>
    <w:rsid w:val="00D34B66"/>
    <w:rsid w:val="00D3573C"/>
    <w:rsid w:val="00D35D94"/>
    <w:rsid w:val="00D375E7"/>
    <w:rsid w:val="00D3765A"/>
    <w:rsid w:val="00D3767D"/>
    <w:rsid w:val="00D37A38"/>
    <w:rsid w:val="00D45F2B"/>
    <w:rsid w:val="00D46711"/>
    <w:rsid w:val="00D50C4D"/>
    <w:rsid w:val="00D50FE9"/>
    <w:rsid w:val="00D537CC"/>
    <w:rsid w:val="00D56FB7"/>
    <w:rsid w:val="00D57E03"/>
    <w:rsid w:val="00D60CFD"/>
    <w:rsid w:val="00D61340"/>
    <w:rsid w:val="00D62D83"/>
    <w:rsid w:val="00D62EBF"/>
    <w:rsid w:val="00D63A38"/>
    <w:rsid w:val="00D6436A"/>
    <w:rsid w:val="00D64517"/>
    <w:rsid w:val="00D65176"/>
    <w:rsid w:val="00D65241"/>
    <w:rsid w:val="00D6544B"/>
    <w:rsid w:val="00D700BB"/>
    <w:rsid w:val="00D719F7"/>
    <w:rsid w:val="00D80D75"/>
    <w:rsid w:val="00D82FDC"/>
    <w:rsid w:val="00D85FB3"/>
    <w:rsid w:val="00D91C2E"/>
    <w:rsid w:val="00D930F6"/>
    <w:rsid w:val="00D935EC"/>
    <w:rsid w:val="00D94EEA"/>
    <w:rsid w:val="00D968F7"/>
    <w:rsid w:val="00D97250"/>
    <w:rsid w:val="00D97BA8"/>
    <w:rsid w:val="00DA14DC"/>
    <w:rsid w:val="00DA42A2"/>
    <w:rsid w:val="00DA570A"/>
    <w:rsid w:val="00DA62A2"/>
    <w:rsid w:val="00DA7D7F"/>
    <w:rsid w:val="00DB13C8"/>
    <w:rsid w:val="00DB2DF3"/>
    <w:rsid w:val="00DB5768"/>
    <w:rsid w:val="00DB7B4B"/>
    <w:rsid w:val="00DC106A"/>
    <w:rsid w:val="00DC21C8"/>
    <w:rsid w:val="00DC2922"/>
    <w:rsid w:val="00DC2AF3"/>
    <w:rsid w:val="00DC68E2"/>
    <w:rsid w:val="00DD00A0"/>
    <w:rsid w:val="00DD2029"/>
    <w:rsid w:val="00DE1D98"/>
    <w:rsid w:val="00DE52B4"/>
    <w:rsid w:val="00DE576E"/>
    <w:rsid w:val="00DE68CA"/>
    <w:rsid w:val="00DE7C29"/>
    <w:rsid w:val="00DF04B5"/>
    <w:rsid w:val="00DF1B7D"/>
    <w:rsid w:val="00DF2958"/>
    <w:rsid w:val="00DF458A"/>
    <w:rsid w:val="00DF5302"/>
    <w:rsid w:val="00DF5B40"/>
    <w:rsid w:val="00DF7331"/>
    <w:rsid w:val="00DF750C"/>
    <w:rsid w:val="00DF7F62"/>
    <w:rsid w:val="00E00363"/>
    <w:rsid w:val="00E01369"/>
    <w:rsid w:val="00E04643"/>
    <w:rsid w:val="00E0517B"/>
    <w:rsid w:val="00E05B96"/>
    <w:rsid w:val="00E0683C"/>
    <w:rsid w:val="00E1083A"/>
    <w:rsid w:val="00E11625"/>
    <w:rsid w:val="00E11A06"/>
    <w:rsid w:val="00E13788"/>
    <w:rsid w:val="00E1422D"/>
    <w:rsid w:val="00E149DA"/>
    <w:rsid w:val="00E15155"/>
    <w:rsid w:val="00E1632B"/>
    <w:rsid w:val="00E16838"/>
    <w:rsid w:val="00E17162"/>
    <w:rsid w:val="00E2032F"/>
    <w:rsid w:val="00E20910"/>
    <w:rsid w:val="00E20E83"/>
    <w:rsid w:val="00E22AA1"/>
    <w:rsid w:val="00E23A41"/>
    <w:rsid w:val="00E23A6B"/>
    <w:rsid w:val="00E24709"/>
    <w:rsid w:val="00E249A7"/>
    <w:rsid w:val="00E24C9B"/>
    <w:rsid w:val="00E27BF3"/>
    <w:rsid w:val="00E27DB6"/>
    <w:rsid w:val="00E3593E"/>
    <w:rsid w:val="00E41179"/>
    <w:rsid w:val="00E43797"/>
    <w:rsid w:val="00E439C5"/>
    <w:rsid w:val="00E440DF"/>
    <w:rsid w:val="00E4485D"/>
    <w:rsid w:val="00E51D19"/>
    <w:rsid w:val="00E52A4E"/>
    <w:rsid w:val="00E52E81"/>
    <w:rsid w:val="00E54267"/>
    <w:rsid w:val="00E548C4"/>
    <w:rsid w:val="00E57928"/>
    <w:rsid w:val="00E604F4"/>
    <w:rsid w:val="00E60AF6"/>
    <w:rsid w:val="00E615BE"/>
    <w:rsid w:val="00E62064"/>
    <w:rsid w:val="00E6210C"/>
    <w:rsid w:val="00E65E04"/>
    <w:rsid w:val="00E66215"/>
    <w:rsid w:val="00E70035"/>
    <w:rsid w:val="00E729F2"/>
    <w:rsid w:val="00E745C9"/>
    <w:rsid w:val="00E776F4"/>
    <w:rsid w:val="00E81BB8"/>
    <w:rsid w:val="00E82316"/>
    <w:rsid w:val="00E85341"/>
    <w:rsid w:val="00E85CA6"/>
    <w:rsid w:val="00E91A09"/>
    <w:rsid w:val="00E91FD9"/>
    <w:rsid w:val="00E92B93"/>
    <w:rsid w:val="00E92CF6"/>
    <w:rsid w:val="00E94A15"/>
    <w:rsid w:val="00E96E5E"/>
    <w:rsid w:val="00E976CE"/>
    <w:rsid w:val="00EA04F6"/>
    <w:rsid w:val="00EA0807"/>
    <w:rsid w:val="00EA2D29"/>
    <w:rsid w:val="00EA61A3"/>
    <w:rsid w:val="00EB12CD"/>
    <w:rsid w:val="00EB1621"/>
    <w:rsid w:val="00EB1AD8"/>
    <w:rsid w:val="00EB2115"/>
    <w:rsid w:val="00EB2227"/>
    <w:rsid w:val="00EB30CB"/>
    <w:rsid w:val="00EB460F"/>
    <w:rsid w:val="00EB4BA8"/>
    <w:rsid w:val="00EB571E"/>
    <w:rsid w:val="00EB5839"/>
    <w:rsid w:val="00EB5883"/>
    <w:rsid w:val="00EC1C27"/>
    <w:rsid w:val="00EC4A89"/>
    <w:rsid w:val="00EC5F19"/>
    <w:rsid w:val="00EC701A"/>
    <w:rsid w:val="00ED0475"/>
    <w:rsid w:val="00ED2DC8"/>
    <w:rsid w:val="00ED2ECE"/>
    <w:rsid w:val="00ED4A12"/>
    <w:rsid w:val="00ED6791"/>
    <w:rsid w:val="00ED7212"/>
    <w:rsid w:val="00EE070C"/>
    <w:rsid w:val="00EE21B6"/>
    <w:rsid w:val="00EE5B34"/>
    <w:rsid w:val="00EE5DD8"/>
    <w:rsid w:val="00EE62FF"/>
    <w:rsid w:val="00EE7B78"/>
    <w:rsid w:val="00EF10E3"/>
    <w:rsid w:val="00EF1776"/>
    <w:rsid w:val="00F0137C"/>
    <w:rsid w:val="00F05DF1"/>
    <w:rsid w:val="00F06CA2"/>
    <w:rsid w:val="00F06E38"/>
    <w:rsid w:val="00F06F62"/>
    <w:rsid w:val="00F15322"/>
    <w:rsid w:val="00F1707C"/>
    <w:rsid w:val="00F20935"/>
    <w:rsid w:val="00F20B80"/>
    <w:rsid w:val="00F22557"/>
    <w:rsid w:val="00F252FE"/>
    <w:rsid w:val="00F311A0"/>
    <w:rsid w:val="00F3341D"/>
    <w:rsid w:val="00F33DC3"/>
    <w:rsid w:val="00F341C3"/>
    <w:rsid w:val="00F35ADD"/>
    <w:rsid w:val="00F441B9"/>
    <w:rsid w:val="00F44B49"/>
    <w:rsid w:val="00F4624E"/>
    <w:rsid w:val="00F4638C"/>
    <w:rsid w:val="00F4704A"/>
    <w:rsid w:val="00F504EA"/>
    <w:rsid w:val="00F51787"/>
    <w:rsid w:val="00F528D3"/>
    <w:rsid w:val="00F534FC"/>
    <w:rsid w:val="00F53A10"/>
    <w:rsid w:val="00F53A8E"/>
    <w:rsid w:val="00F5609D"/>
    <w:rsid w:val="00F5719E"/>
    <w:rsid w:val="00F577AD"/>
    <w:rsid w:val="00F60DC5"/>
    <w:rsid w:val="00F61418"/>
    <w:rsid w:val="00F61773"/>
    <w:rsid w:val="00F62FC5"/>
    <w:rsid w:val="00F637BB"/>
    <w:rsid w:val="00F662AB"/>
    <w:rsid w:val="00F66710"/>
    <w:rsid w:val="00F6769E"/>
    <w:rsid w:val="00F676CD"/>
    <w:rsid w:val="00F73B12"/>
    <w:rsid w:val="00F75598"/>
    <w:rsid w:val="00F763ED"/>
    <w:rsid w:val="00F771E4"/>
    <w:rsid w:val="00F77D87"/>
    <w:rsid w:val="00F846B3"/>
    <w:rsid w:val="00F84706"/>
    <w:rsid w:val="00F933E4"/>
    <w:rsid w:val="00F9428A"/>
    <w:rsid w:val="00F9555B"/>
    <w:rsid w:val="00F979BD"/>
    <w:rsid w:val="00FA0CE4"/>
    <w:rsid w:val="00FA11DB"/>
    <w:rsid w:val="00FA1EF6"/>
    <w:rsid w:val="00FA3F72"/>
    <w:rsid w:val="00FA438C"/>
    <w:rsid w:val="00FA440C"/>
    <w:rsid w:val="00FB1154"/>
    <w:rsid w:val="00FB15C4"/>
    <w:rsid w:val="00FB4CAD"/>
    <w:rsid w:val="00FB52AA"/>
    <w:rsid w:val="00FC0116"/>
    <w:rsid w:val="00FC166A"/>
    <w:rsid w:val="00FC198C"/>
    <w:rsid w:val="00FC213C"/>
    <w:rsid w:val="00FC2573"/>
    <w:rsid w:val="00FC2BEF"/>
    <w:rsid w:val="00FC6064"/>
    <w:rsid w:val="00FC6950"/>
    <w:rsid w:val="00FD262C"/>
    <w:rsid w:val="00FD2EB8"/>
    <w:rsid w:val="00FD4412"/>
    <w:rsid w:val="00FD7C36"/>
    <w:rsid w:val="00FE17CB"/>
    <w:rsid w:val="00FE4D5F"/>
    <w:rsid w:val="00FF076A"/>
    <w:rsid w:val="00FF09A8"/>
    <w:rsid w:val="00FF3E92"/>
    <w:rsid w:val="00FF4095"/>
    <w:rsid w:val="00FF6C54"/>
    <w:rsid w:val="00FF7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EFB59"/>
  <w15:chartTrackingRefBased/>
  <w15:docId w15:val="{ACD994A8-6D22-4353-B3FB-ECED0D2E6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262C"/>
  </w:style>
  <w:style w:type="paragraph" w:styleId="Heading1">
    <w:name w:val="heading 1"/>
    <w:basedOn w:val="Normal"/>
    <w:next w:val="Normal"/>
    <w:link w:val="Heading1Char"/>
    <w:uiPriority w:val="9"/>
    <w:qFormat/>
    <w:rsid w:val="00FD262C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262C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262C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262C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D262C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262C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262C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262C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262C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FD262C"/>
    <w:pPr>
      <w:spacing w:after="0" w:line="240" w:lineRule="auto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FD262C"/>
    <w:rPr>
      <w:rFonts w:asciiTheme="majorHAnsi" w:eastAsiaTheme="majorEastAsia" w:hAnsiTheme="majorHAnsi" w:cstheme="majorBidi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855982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5982"/>
  </w:style>
  <w:style w:type="character" w:customStyle="1" w:styleId="Heading1Char">
    <w:name w:val="Heading 1 Char"/>
    <w:basedOn w:val="DefaultParagraphFont"/>
    <w:link w:val="Heading1"/>
    <w:uiPriority w:val="9"/>
    <w:rsid w:val="00FD262C"/>
    <w:rPr>
      <w:rFonts w:asciiTheme="majorHAnsi" w:eastAsiaTheme="majorEastAsia" w:hAnsiTheme="majorHAnsi" w:cstheme="majorBidi"/>
      <w:b/>
      <w:bCs/>
      <w:small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D262C"/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D262C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FD262C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FD262C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262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4362"/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4362"/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paragraph" w:styleId="Footer">
    <w:name w:val="footer"/>
    <w:basedOn w:val="Normal"/>
    <w:link w:val="FooterChar"/>
    <w:uiPriority w:val="99"/>
    <w:unhideWhenUsed/>
    <w:rsid w:val="00855982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982"/>
  </w:style>
  <w:style w:type="paragraph" w:styleId="Caption">
    <w:name w:val="caption"/>
    <w:basedOn w:val="Normal"/>
    <w:next w:val="Normal"/>
    <w:uiPriority w:val="35"/>
    <w:unhideWhenUsed/>
    <w:qFormat/>
    <w:rsid w:val="001D4362"/>
    <w:pPr>
      <w:spacing w:after="200" w:line="240" w:lineRule="auto"/>
    </w:pPr>
    <w:rPr>
      <w:i/>
      <w:iCs/>
      <w:color w:val="323232" w:themeColor="text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numPr>
        <w:numId w:val="0"/>
      </w:num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362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1D436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D436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D436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D436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1D436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D4362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D436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D43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D436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D436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D436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1D4362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436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436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1D436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1D436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1D4362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FD262C"/>
    <w:pPr>
      <w:pBdr>
        <w:top w:val="single" w:sz="2" w:space="10" w:color="783F04" w:themeColor="accent1" w:themeShade="80" w:shadow="1"/>
        <w:left w:val="single" w:sz="2" w:space="10" w:color="783F04" w:themeColor="accent1" w:themeShade="80" w:shadow="1"/>
        <w:bottom w:val="single" w:sz="2" w:space="10" w:color="783F04" w:themeColor="accent1" w:themeShade="80" w:shadow="1"/>
        <w:right w:val="single" w:sz="2" w:space="10" w:color="783F04" w:themeColor="accent1" w:themeShade="80" w:shadow="1"/>
      </w:pBdr>
      <w:ind w:left="1152" w:right="1152"/>
    </w:pPr>
    <w:rPr>
      <w:i/>
      <w:iCs/>
      <w:color w:val="783F04" w:themeColor="accent1" w:themeShade="80"/>
    </w:rPr>
  </w:style>
  <w:style w:type="character" w:styleId="FollowedHyperlink">
    <w:name w:val="FollowedHyperlink"/>
    <w:basedOn w:val="DefaultParagraphFont"/>
    <w:uiPriority w:val="99"/>
    <w:semiHidden/>
    <w:unhideWhenUsed/>
    <w:rsid w:val="007833A7"/>
    <w:rPr>
      <w:color w:val="783F04" w:themeColor="accent1" w:themeShade="80"/>
      <w:u w:val="single"/>
    </w:rPr>
  </w:style>
  <w:style w:type="character" w:styleId="Hyperlink">
    <w:name w:val="Hyperlink"/>
    <w:basedOn w:val="DefaultParagraphFont"/>
    <w:uiPriority w:val="99"/>
    <w:unhideWhenUsed/>
    <w:rsid w:val="007833A7"/>
    <w:rPr>
      <w:color w:val="3A6331" w:themeColor="accent4" w:themeShade="BF"/>
      <w:u w:val="single"/>
    </w:rPr>
  </w:style>
  <w:style w:type="character" w:styleId="PlaceholderText">
    <w:name w:val="Placeholder Text"/>
    <w:basedOn w:val="DefaultParagraphFont"/>
    <w:uiPriority w:val="99"/>
    <w:semiHidden/>
    <w:rsid w:val="007833A7"/>
    <w:rPr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FD262C"/>
    <w:rPr>
      <w:i/>
      <w:iCs/>
      <w:color w:val="B35E0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FD262C"/>
    <w:pPr>
      <w:pBdr>
        <w:top w:val="single" w:sz="4" w:space="10" w:color="B35E06" w:themeColor="accent1" w:themeShade="BF"/>
        <w:bottom w:val="single" w:sz="4" w:space="10" w:color="B35E06" w:themeColor="accent1" w:themeShade="BF"/>
      </w:pBdr>
      <w:spacing w:before="360" w:after="360"/>
      <w:ind w:left="864" w:right="864"/>
      <w:jc w:val="center"/>
    </w:pPr>
    <w:rPr>
      <w:i/>
      <w:iCs/>
      <w:color w:val="B35E0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D262C"/>
    <w:rPr>
      <w:i/>
      <w:iCs/>
      <w:color w:val="B35E06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FD262C"/>
    <w:rPr>
      <w:b/>
      <w:bCs/>
      <w:caps w:val="0"/>
      <w:smallCaps/>
      <w:color w:val="B35E06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816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5C7C1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97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paragraph" w:styleId="TOC1">
    <w:name w:val="toc 1"/>
    <w:basedOn w:val="Normal"/>
    <w:next w:val="Normal"/>
    <w:autoRedefine/>
    <w:uiPriority w:val="39"/>
    <w:unhideWhenUsed/>
    <w:rsid w:val="00A07C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07C0B"/>
    <w:pPr>
      <w:spacing w:after="100"/>
      <w:ind w:left="220"/>
    </w:pPr>
  </w:style>
  <w:style w:type="table" w:styleId="TableGrid">
    <w:name w:val="Table Grid"/>
    <w:basedOn w:val="TableNormal"/>
    <w:uiPriority w:val="39"/>
    <w:rsid w:val="008E6C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5F4B2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1748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77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493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8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118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66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99130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8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0622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25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40803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987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649663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8348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97777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43226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7745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52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7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YBrU_eZM110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footer" Target="footer2.xml"/><Relationship Id="rId21" Type="http://schemas.openxmlformats.org/officeDocument/2006/relationships/image" Target="media/image5.png"/><Relationship Id="rId34" Type="http://schemas.openxmlformats.org/officeDocument/2006/relationships/hyperlink" Target="https://www.te.com/commerce/DocumentDelivery/DDEController?Action=showdoc&amp;DocId=Data+Sheet%7FMS4515%7FB8%7Fpdf%7FEnglish%7FENG_DS_MS4515_B8.pdf%7FCAT-BLPS0040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hyperlink" Target="https://github.com/nopnop2002/Arduino-STM32-CAN" TargetMode="External"/><Relationship Id="rId29" Type="http://schemas.openxmlformats.org/officeDocument/2006/relationships/hyperlink" Target="https://www.amsys-sensor.com/downloads/notes/Configuration-POR-and-Power-Consumption-AMSYS-an801e.pdf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orionbms.com/general/diagnosing-canbus-communication-problems/" TargetMode="External"/><Relationship Id="rId24" Type="http://schemas.openxmlformats.org/officeDocument/2006/relationships/image" Target="media/image7.png"/><Relationship Id="rId32" Type="http://schemas.openxmlformats.org/officeDocument/2006/relationships/hyperlink" Target="https://rcdrone.top/products/pixhawk-px4-digital-airspeed-sensor-kit-differential-pitot-pitot-tube-air-speed-meter-for-pixhawk-autopilot-flight-controller?currency=USD&amp;variant=44909919600864&amp;utm_source=google&amp;utm_medium=cpc&amp;utm_campaign=Google%20Shopping&amp;stkn=677f40c1dee9&amp;gad_source=1&amp;gclid=CjwKCAjwnK60BhA9EiwAmpHZw_iOQeMVey3sYSjgu3k655pOZhKnLSx8fwthNrIM7Hm9aGpOPE_JshoCwboQAvD_BwE" TargetMode="External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hyperlink" Target="https://www.te.com/en/product-4525DO-TP5AS005GPF.html" TargetMode="External"/><Relationship Id="rId28" Type="http://schemas.openxmlformats.org/officeDocument/2006/relationships/hyperlink" Target="https://www.te.com/commerce/DocumentDelivery/DDEController?Action=showdoc&amp;DocId=Specification+Or+Standard%7FMS45xx_Application_Note%7FA1%7Fpdf%7FEnglish%7FENG_SS_MS45xx_Application_Note_A1.pdf%7FCAT-BLPS0041" TargetMode="External"/><Relationship Id="rId36" Type="http://schemas.openxmlformats.org/officeDocument/2006/relationships/hyperlink" Target="https://agodemar.github.io/FlightMechanics4Pilots/mypages/airspeeds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kvaser.com/can-protocol-tutorial/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s://www.amsys.de/downloads/notes/I2C-Interface-to-Digital-Pressure-Sensors-AMSYS-an802e.pdf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s://www.sciencedirect.com/science/article/pii/S0019057898000366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youtube.com/watch?v=WikQ5n1QXQs" TargetMode="External"/><Relationship Id="rId17" Type="http://schemas.openxmlformats.org/officeDocument/2006/relationships/hyperlink" Target="https://www.buenoptic.net/encyclopedia/item/537-maximum-cable-length-for-a-can-bus.html" TargetMode="External"/><Relationship Id="rId25" Type="http://schemas.openxmlformats.org/officeDocument/2006/relationships/image" Target="media/image8.png"/><Relationship Id="rId33" Type="http://schemas.openxmlformats.org/officeDocument/2006/relationships/hyperlink" Target="https://www.te.com/commerce/DocumentDelivery/DDEController?Action=showdoc&amp;DocId=Data+Sheet%7FMS4525DO%7FB10%7Fpdf%7FEnglish%7FENG_DS_MS4525DO_B10.pdf%7FCAT-BLPS0002" TargetMode="External"/><Relationship Id="rId3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enne\AppData\Roaming\Microsoft\Templates\Report%20design%20(blank)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856581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2012-09-19T07:42:00+00:00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1622610</Value>
    </PublishStatusLookup>
    <APAuthor xmlns="4873beb7-5857-4685-be1f-d57550cc96cc">
      <UserInfo>
        <DisplayName>REDMOND\v-aptall</DisplayName>
        <AccountId>2566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TP103457714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32E30D-EFB4-40E8-AB8F-C2E02C2E75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671810-3EF7-4C8E-BCBA-248ABE2BAB39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BB60C58D-98E1-46BE-B6F1-DBE981E99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design (blank)</Template>
  <TotalTime>27782</TotalTime>
  <Pages>10</Pages>
  <Words>996</Words>
  <Characters>5682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Chantel Guo</dc:creator>
  <cp:lastModifiedBy>cjg14@student.ubc.ca</cp:lastModifiedBy>
  <cp:revision>160</cp:revision>
  <dcterms:created xsi:type="dcterms:W3CDTF">2024-05-02T17:49:00Z</dcterms:created>
  <dcterms:modified xsi:type="dcterms:W3CDTF">2024-08-19T03:33:00Z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